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-739140</wp:posOffset>
            </wp:positionV>
            <wp:extent cx="7840345" cy="11087100"/>
            <wp:effectExtent l="0" t="0" r="8255" b="0"/>
            <wp:wrapNone/>
            <wp:docPr id="287" name="Imagen 28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345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color w:val="333333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45952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ge">
                  <wp:posOffset>1666875</wp:posOffset>
                </wp:positionV>
                <wp:extent cx="5715000" cy="1485900"/>
                <wp:effectExtent l="63500" t="66675" r="69850" b="66675"/>
                <wp:wrapNone/>
                <wp:docPr id="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85900"/>
                        </a:xfrm>
                        <a:prstGeom prst="rect">
                          <a:avLst/>
                        </a:prstGeom>
                        <a:solidFill>
                          <a:srgbClr val="7C4E28"/>
                        </a:solidFill>
                        <a:ln w="127000" cmpd="dbl" algn="ctr">
                          <a:solidFill>
                            <a:srgbClr val="DEDC9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6FD5" w:rsidRDefault="00303039" w:rsidP="00FC1EDF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interfaz</w:t>
                            </w:r>
                            <w:proofErr w:type="spellEnd"/>
                          </w:p>
                          <w:p w:rsidR="00303039" w:rsidRPr="00C1641D" w:rsidRDefault="003618AD" w:rsidP="00FC1EDF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Pá</w:t>
                            </w:r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gina</w:t>
                            </w:r>
                            <w:proofErr w:type="spellEnd"/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 xml:space="preserve"> web - </w:t>
                            </w:r>
                            <w:proofErr w:type="spellStart"/>
                            <w:r w:rsidR="00303039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  <w:t>restaurante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25pt;margin-top:131.25pt;width:450pt;height:117pt;z-index:2516459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" fillcolor="#7c4e28" strokecolor="#dedc98" strokeweight="10pt">
                <v:stroke linestyle="thinThin"/>
                <v:shadow color="#868686"/>
                <v:textbox inset="2.88pt,2.88pt,2.88pt,2.88pt">
                  <w:txbxContent>
                    <w:p w:rsidR="004F6FD5" w:rsidRDefault="00303039" w:rsidP="00FC1EDF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Diseño</w:t>
                      </w:r>
                      <w:proofErr w:type="spellEnd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interfaz</w:t>
                      </w:r>
                      <w:proofErr w:type="spellEnd"/>
                    </w:p>
                    <w:p w:rsidR="00303039" w:rsidRPr="00C1641D" w:rsidRDefault="003618AD" w:rsidP="00FC1EDF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Pá</w:t>
                      </w:r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gina</w:t>
                      </w:r>
                      <w:proofErr w:type="spellEnd"/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 xml:space="preserve"> web - </w:t>
                      </w:r>
                      <w:proofErr w:type="spellStart"/>
                      <w:r w:rsidR="00303039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56"/>
                          <w:szCs w:val="56"/>
                        </w:rPr>
                        <w:t>restaurante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F0441F" w:rsidP="00F0441F">
      <w:pPr>
        <w:tabs>
          <w:tab w:val="left" w:pos="3153"/>
        </w:tabs>
        <w:rPr>
          <w:lang w:val="es-ES"/>
        </w:rPr>
      </w:pPr>
      <w:r w:rsidRPr="004E6E5F">
        <w:rPr>
          <w:lang w:val="es-ES"/>
        </w:rPr>
        <w:tab/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4A73BF">
      <w:pPr>
        <w:pStyle w:val="My"/>
        <w:jc w:val="right"/>
        <w:rPr>
          <w:rStyle w:val="sowc"/>
          <w:color w:val="333333"/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125730</wp:posOffset>
            </wp:positionV>
            <wp:extent cx="1371600" cy="1371600"/>
            <wp:effectExtent l="0" t="0" r="0" b="0"/>
            <wp:wrapNone/>
            <wp:docPr id="288" name="Imagen 28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125730</wp:posOffset>
            </wp:positionV>
            <wp:extent cx="1371600" cy="1371600"/>
            <wp:effectExtent l="0" t="0" r="0" b="0"/>
            <wp:wrapNone/>
            <wp:docPr id="289" name="Imagen 28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125730</wp:posOffset>
            </wp:positionV>
            <wp:extent cx="1358900" cy="1358900"/>
            <wp:effectExtent l="0" t="0" r="0" b="0"/>
            <wp:wrapNone/>
            <wp:docPr id="292" name="Imagen 29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125730</wp:posOffset>
            </wp:positionV>
            <wp:extent cx="1358900" cy="1371600"/>
            <wp:effectExtent l="0" t="0" r="0" b="0"/>
            <wp:wrapNone/>
            <wp:docPr id="294" name="Imagen 29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1413510</wp:posOffset>
            </wp:positionV>
            <wp:extent cx="1371600" cy="1346200"/>
            <wp:effectExtent l="0" t="0" r="0" b="6350"/>
            <wp:wrapNone/>
            <wp:docPr id="295" name="Imagen 29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1413510</wp:posOffset>
            </wp:positionV>
            <wp:extent cx="1358900" cy="1397635"/>
            <wp:effectExtent l="0" t="0" r="0" b="0"/>
            <wp:wrapNone/>
            <wp:docPr id="291" name="Imagen 29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1413510</wp:posOffset>
            </wp:positionV>
            <wp:extent cx="1333500" cy="1371600"/>
            <wp:effectExtent l="0" t="0" r="0" b="0"/>
            <wp:wrapNone/>
            <wp:docPr id="293" name="Imagen 29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1413510</wp:posOffset>
            </wp:positionV>
            <wp:extent cx="1358900" cy="1371600"/>
            <wp:effectExtent l="0" t="0" r="0" b="0"/>
            <wp:wrapNone/>
            <wp:docPr id="290" name="Imagen 29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color w:val="333333"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7086600</wp:posOffset>
                </wp:positionV>
                <wp:extent cx="5715000" cy="1828800"/>
                <wp:effectExtent l="0" t="0" r="0" b="0"/>
                <wp:wrapNone/>
                <wp:docPr id="58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97B" w:rsidRPr="00E12BAB" w:rsidRDefault="00303039" w:rsidP="00BA797B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A797B" w:rsidRPr="00E12BAB" w:rsidRDefault="00BA797B" w:rsidP="00BA797B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27" type="#_x0000_t202" style="position:absolute;margin-left:1in;margin-top:558pt;width:450pt;height:2in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" filled="f" fillcolor="#fffffe" stroked="f" strokecolor="#212120" insetpen="t">
                <v:textbox inset="2.88pt,2.88pt,2.88pt,2.88pt">
                  <w:txbxContent>
                    <w:p w:rsidR="00BA797B" w:rsidRPr="00E12BAB" w:rsidRDefault="00303039" w:rsidP="00BA797B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.</w:t>
                      </w:r>
                    </w:p>
                    <w:p w:rsidR="00BA797B" w:rsidRPr="00E12BAB" w:rsidRDefault="00BA797B" w:rsidP="00BA797B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-739140</wp:posOffset>
            </wp:positionV>
            <wp:extent cx="7772400" cy="1333500"/>
            <wp:effectExtent l="0" t="0" r="0" b="0"/>
            <wp:wrapNone/>
            <wp:docPr id="296" name="Imagen 29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1143000</wp:posOffset>
                </wp:positionV>
                <wp:extent cx="4152900" cy="5372100"/>
                <wp:effectExtent l="0" t="0" r="0" b="0"/>
                <wp:wrapNone/>
                <wp:docPr id="5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3">
                        <w:txbxContent>
                          <w:p w:rsidR="00C413DE" w:rsidRPr="00303039" w:rsidRDefault="00303039" w:rsidP="00C413DE">
                            <w:pPr>
                              <w:pStyle w:val="MyHeadtitle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303039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96"/>
                                <w:szCs w:val="96"/>
                              </w:rPr>
                              <w:t>Indice</w:t>
                            </w:r>
                            <w:proofErr w:type="spellEnd"/>
                          </w:p>
                          <w:p w:rsidR="00C413DE" w:rsidRDefault="0030303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general</w:t>
                            </w:r>
                          </w:p>
                          <w:p w:rsidR="00303039" w:rsidRDefault="0030303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Botones</w:t>
                            </w:r>
                            <w:proofErr w:type="spellEnd"/>
                          </w:p>
                          <w:p w:rsidR="00303039" w:rsidRDefault="0030303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Interacciones</w:t>
                            </w:r>
                            <w:proofErr w:type="spellEnd"/>
                          </w:p>
                          <w:p w:rsidR="00303039" w:rsidRDefault="0030303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Imágenes</w:t>
                            </w:r>
                            <w:proofErr w:type="spellEnd"/>
                          </w:p>
                          <w:p w:rsidR="00303039" w:rsidRPr="00FA5872" w:rsidRDefault="00303039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Hiperenlaces</w:t>
                            </w:r>
                            <w:proofErr w:type="spellEnd"/>
                          </w:p>
                          <w:p w:rsidR="00C413DE" w:rsidRPr="00FA5872" w:rsidRDefault="00C413DE" w:rsidP="00C413D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C413DE" w:rsidRPr="00FA5872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color w:val="333333"/>
                                <w:lang w:val="en-US"/>
                              </w:rPr>
                            </w:pPr>
                          </w:p>
                          <w:p w:rsidR="00C413DE" w:rsidRPr="00FA5872" w:rsidRDefault="00C413DE" w:rsidP="00C413D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28" type="#_x0000_t202" style="position:absolute;margin-left:27pt;margin-top:90pt;width:327pt;height:423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" filled="f" fillcolor="#fffffe" stroked="f" strokecolor="#212120" insetpen="t">
                <v:textbox style="mso-next-textbox:#Text Box 122" inset="2.88pt,2.88pt,2.88pt,2.88pt">
                  <w:txbxContent>
                    <w:p w:rsidR="00C413DE" w:rsidRPr="00303039" w:rsidRDefault="00303039" w:rsidP="00C413DE">
                      <w:pPr>
                        <w:pStyle w:val="MyHeadtitle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96"/>
                          <w:szCs w:val="96"/>
                        </w:rPr>
                      </w:pPr>
                      <w:proofErr w:type="spellStart"/>
                      <w:r w:rsidRPr="00303039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96"/>
                          <w:szCs w:val="96"/>
                        </w:rPr>
                        <w:t>Indice</w:t>
                      </w:r>
                      <w:proofErr w:type="spellEnd"/>
                    </w:p>
                    <w:p w:rsidR="00C413DE" w:rsidRDefault="0030303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  <w:t>Diseño</w:t>
                      </w:r>
                      <w:proofErr w:type="spellEnd"/>
                      <w:r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general</w:t>
                      </w:r>
                    </w:p>
                    <w:p w:rsidR="00303039" w:rsidRDefault="0030303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  <w:t>Botones</w:t>
                      </w:r>
                      <w:proofErr w:type="spellEnd"/>
                    </w:p>
                    <w:p w:rsidR="00303039" w:rsidRDefault="0030303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  <w:t>Interacciones</w:t>
                      </w:r>
                      <w:proofErr w:type="spellEnd"/>
                    </w:p>
                    <w:p w:rsidR="00303039" w:rsidRDefault="0030303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  <w:t>Imágenes</w:t>
                      </w:r>
                      <w:proofErr w:type="spellEnd"/>
                    </w:p>
                    <w:p w:rsidR="00303039" w:rsidRPr="00FA5872" w:rsidRDefault="00303039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Style w:val="sowc"/>
                          <w:rFonts w:cs="Times New Roman"/>
                          <w:b/>
                          <w:color w:val="333333"/>
                          <w:sz w:val="28"/>
                          <w:szCs w:val="28"/>
                          <w:lang w:val="en-US"/>
                        </w:rPr>
                        <w:t>Hiperenlaces</w:t>
                      </w:r>
                      <w:proofErr w:type="spellEnd"/>
                    </w:p>
                    <w:p w:rsidR="00C413DE" w:rsidRPr="00FA5872" w:rsidRDefault="00C413DE" w:rsidP="00C413DE">
                      <w:pPr>
                        <w:pStyle w:val="MyHeadtitle"/>
                        <w:rPr>
                          <w:rFonts w:cs="Times New Roman"/>
                          <w:color w:val="333333"/>
                          <w:sz w:val="28"/>
                          <w:szCs w:val="28"/>
                        </w:rPr>
                      </w:pPr>
                    </w:p>
                    <w:p w:rsidR="00C413DE" w:rsidRPr="00FA5872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color w:val="333333"/>
                          <w:lang w:val="en-US"/>
                        </w:rPr>
                      </w:pPr>
                    </w:p>
                    <w:p w:rsidR="00C413DE" w:rsidRPr="00FA5872" w:rsidRDefault="00C413DE" w:rsidP="00C413DE">
                      <w:pPr>
                        <w:pStyle w:val="MyHeadtitle"/>
                        <w:rPr>
                          <w:rFonts w:cs="Times New Roman"/>
                          <w:color w:val="333333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4A73BF" w:rsidRPr="004E6E5F" w:rsidRDefault="004A73B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5D5995">
      <w:pPr>
        <w:jc w:val="center"/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BE34C5" w:rsidRPr="004E6E5F" w:rsidRDefault="00BE34C5" w:rsidP="007D5AC1">
      <w:pPr>
        <w:rPr>
          <w:lang w:val="es-ES"/>
        </w:rPr>
      </w:pPr>
    </w:p>
    <w:p w:rsidR="00BE34C5" w:rsidRPr="004E6E5F" w:rsidRDefault="00BE34C5" w:rsidP="007D5AC1">
      <w:pPr>
        <w:rPr>
          <w:lang w:val="es-ES"/>
        </w:rPr>
      </w:pPr>
    </w:p>
    <w:p w:rsidR="00BE34C5" w:rsidRPr="004E6E5F" w:rsidRDefault="00BE34C5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90170</wp:posOffset>
            </wp:positionV>
            <wp:extent cx="1371600" cy="1371600"/>
            <wp:effectExtent l="0" t="0" r="0" b="0"/>
            <wp:wrapNone/>
            <wp:docPr id="301" name="Imagen 30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90170</wp:posOffset>
            </wp:positionV>
            <wp:extent cx="1371600" cy="1371600"/>
            <wp:effectExtent l="0" t="0" r="0" b="0"/>
            <wp:wrapNone/>
            <wp:docPr id="300" name="Imagen 30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99695</wp:posOffset>
            </wp:positionV>
            <wp:extent cx="1358900" cy="1397635"/>
            <wp:effectExtent l="0" t="0" r="0" b="0"/>
            <wp:wrapNone/>
            <wp:docPr id="303" name="Imagen 30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99695</wp:posOffset>
            </wp:positionV>
            <wp:extent cx="1358900" cy="1371600"/>
            <wp:effectExtent l="0" t="0" r="0" b="0"/>
            <wp:wrapNone/>
            <wp:docPr id="302" name="Imagen 30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ge">
                  <wp:posOffset>6972300</wp:posOffset>
                </wp:positionV>
                <wp:extent cx="4000500" cy="1143000"/>
                <wp:effectExtent l="0" t="0" r="0" b="0"/>
                <wp:wrapNone/>
                <wp:docPr id="5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3" seq="1"/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29" type="#_x0000_t202" style="position:absolute;margin-left:252pt;margin-top:549pt;width:315pt;height:90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" filled="f" fillcolor="#fffffe" stroked="f" strokecolor="#212120" insetpen="t">
                <v:textbox inset="2.88pt,2.88pt,2.88pt,2.88pt">
                  <w:txbxContent/>
                </v:textbox>
                <w10:wrap anchory="page"/>
              </v:shape>
            </w:pict>
          </mc:Fallback>
        </mc:AlternateContent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27305</wp:posOffset>
            </wp:positionV>
            <wp:extent cx="7886700" cy="1466850"/>
            <wp:effectExtent l="0" t="0" r="0" b="0"/>
            <wp:wrapNone/>
            <wp:docPr id="299" name="Imagen 29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137160</wp:posOffset>
            </wp:positionV>
            <wp:extent cx="7772400" cy="1857375"/>
            <wp:effectExtent l="0" t="0" r="0" b="9525"/>
            <wp:wrapNone/>
            <wp:docPr id="297" name="Imagen 2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2D2E2F" w:rsidP="002D2E2F">
      <w:pPr>
        <w:tabs>
          <w:tab w:val="left" w:pos="9012"/>
        </w:tabs>
        <w:rPr>
          <w:lang w:val="es-ES"/>
        </w:rPr>
      </w:pPr>
      <w:r w:rsidRPr="004E6E5F">
        <w:rPr>
          <w:lang w:val="es-ES"/>
        </w:rPr>
        <w:tab/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64800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ge">
                  <wp:posOffset>742950</wp:posOffset>
                </wp:positionV>
                <wp:extent cx="5943600" cy="6972300"/>
                <wp:effectExtent l="0" t="0" r="0" b="0"/>
                <wp:wrapNone/>
                <wp:docPr id="5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13DE" w:rsidRPr="004E6E5F" w:rsidRDefault="00303039" w:rsidP="00303039">
                            <w:pPr>
                              <w:pStyle w:val="MyHeadtitle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4E6E5F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  <w:lang w:val="es-ES"/>
                              </w:rPr>
                              <w:t>Diseño general</w:t>
                            </w:r>
                          </w:p>
                          <w:p w:rsidR="00C413DE" w:rsidRPr="004E6E5F" w:rsidRDefault="00C413DE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</w:p>
                          <w:p w:rsidR="00663A93" w:rsidRPr="004E6E5F" w:rsidRDefault="002A1755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  <w:r w:rsidRPr="004E6E5F"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  <w:t xml:space="preserve"> La página web tendrá la siguiente estructura:</w:t>
                            </w:r>
                          </w:p>
                          <w:p w:rsidR="002A1755" w:rsidRPr="004E6E5F" w:rsidRDefault="002A1755" w:rsidP="00C413D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</w:p>
                          <w:p w:rsidR="00C413DE" w:rsidRPr="004E6E5F" w:rsidRDefault="00C413DE" w:rsidP="00C413DE">
                            <w:pPr>
                              <w:pStyle w:val="MyHeadtitle"/>
                              <w:rPr>
                                <w:rFonts w:cs="Times New Roman"/>
                                <w:color w:val="333333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0" type="#_x0000_t202" style="position:absolute;margin-left:59.25pt;margin-top:58.5pt;width:468pt;height:549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:rsidR="00C413DE" w:rsidRPr="004E6E5F" w:rsidRDefault="00303039" w:rsidP="00303039">
                      <w:pPr>
                        <w:pStyle w:val="MyHeadtitle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  <w:lang w:val="es-ES"/>
                        </w:rPr>
                      </w:pPr>
                      <w:r w:rsidRPr="004E6E5F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  <w:lang w:val="es-ES"/>
                        </w:rPr>
                        <w:t>Diseño general</w:t>
                      </w:r>
                    </w:p>
                    <w:p w:rsidR="00C413DE" w:rsidRPr="004E6E5F" w:rsidRDefault="00C413DE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</w:pPr>
                    </w:p>
                    <w:p w:rsidR="00663A93" w:rsidRPr="004E6E5F" w:rsidRDefault="002A1755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</w:pPr>
                      <w:r w:rsidRPr="004E6E5F"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  <w:t xml:space="preserve"> La página web tendrá la siguiente estructura:</w:t>
                      </w:r>
                    </w:p>
                    <w:p w:rsidR="002A1755" w:rsidRPr="004E6E5F" w:rsidRDefault="002A1755" w:rsidP="00C413D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s-ES"/>
                        </w:rPr>
                      </w:pPr>
                    </w:p>
                    <w:p w:rsidR="00C413DE" w:rsidRPr="004E6E5F" w:rsidRDefault="00C413DE" w:rsidP="00C413DE">
                      <w:pPr>
                        <w:pStyle w:val="MyHeadtitle"/>
                        <w:rPr>
                          <w:rFonts w:cs="Times New Roman"/>
                          <w:color w:val="333333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91440</wp:posOffset>
                </wp:positionV>
                <wp:extent cx="933450" cy="238125"/>
                <wp:effectExtent l="0" t="0" r="0" b="0"/>
                <wp:wrapNone/>
                <wp:docPr id="54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918" w:rsidRDefault="009A1918">
                            <w:proofErr w:type="spellStart"/>
                            <w:r>
                              <w:t>Indice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0" o:spid="_x0000_s1031" type="#_x0000_t202" style="position:absolute;margin-left:507.75pt;margin-top:7.2pt;width:73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" filled="f" stroked="f">
                <v:textbox>
                  <w:txbxContent>
                    <w:p w:rsidR="009A1918" w:rsidRDefault="009A1918">
                      <w:proofErr w:type="spellStart"/>
                      <w:r>
                        <w:t>Indice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158115</wp:posOffset>
                </wp:positionV>
                <wp:extent cx="4200525" cy="762000"/>
                <wp:effectExtent l="9525" t="9525" r="9525" b="9525"/>
                <wp:wrapNone/>
                <wp:docPr id="53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919BF" id="Rectangle 307" o:spid="_x0000_s1026" style="position:absolute;margin-left:125.25pt;margin-top:12.45pt;width:330.7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"/>
            </w:pict>
          </mc:Fallback>
        </mc:AlternateContent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116205</wp:posOffset>
                </wp:positionV>
                <wp:extent cx="1028700" cy="295275"/>
                <wp:effectExtent l="28575" t="9525" r="9525" b="57150"/>
                <wp:wrapNone/>
                <wp:docPr id="52" name="Auto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7B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9" o:spid="_x0000_s1026" type="#_x0000_t32" style="position:absolute;margin-left:427.5pt;margin-top:9.15pt;width:81pt;height:23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">
                <v:stroke endarrow="block"/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154305</wp:posOffset>
                </wp:positionV>
                <wp:extent cx="600075" cy="247650"/>
                <wp:effectExtent l="9525" t="9525" r="9525" b="9525"/>
                <wp:wrapNone/>
                <wp:docPr id="51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85BF8" id="AutoShape 317" o:spid="_x0000_s1026" type="#_x0000_t32" style="position:absolute;margin-left:79.5pt;margin-top:12.15pt;width:47.25pt;height:1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20955</wp:posOffset>
                </wp:positionV>
                <wp:extent cx="1847850" cy="238125"/>
                <wp:effectExtent l="0" t="0" r="0" b="0"/>
                <wp:wrapNone/>
                <wp:docPr id="5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918" w:rsidRDefault="009A1918"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restaurante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32" type="#_x0000_t202" style="position:absolute;margin-left:220.5pt;margin-top:1.65pt;width:145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VI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" filled="f" stroked="f">
                <v:textbox>
                  <w:txbxContent>
                    <w:p w:rsidR="009A1918" w:rsidRDefault="009A1918"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restaurante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49530</wp:posOffset>
                </wp:positionV>
                <wp:extent cx="2343150" cy="209550"/>
                <wp:effectExtent l="9525" t="9525" r="9525" b="9525"/>
                <wp:wrapNone/>
                <wp:docPr id="49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F721" id="Rectangle 315" o:spid="_x0000_s1026" style="position:absolute;margin-left:195.75pt;margin-top:3.9pt;width:184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"/>
            </w:pict>
          </mc:Fallback>
        </mc:AlternateContent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112395</wp:posOffset>
                </wp:positionV>
                <wp:extent cx="1047750" cy="400050"/>
                <wp:effectExtent l="0" t="0" r="0" b="0"/>
                <wp:wrapNone/>
                <wp:docPr id="48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918" w:rsidRDefault="009A1918">
                            <w:proofErr w:type="spellStart"/>
                            <w:r>
                              <w:t>Encabezado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8" o:spid="_x0000_s1033" type="#_x0000_t202" style="position:absolute;margin-left:9pt;margin-top:8.85pt;width:82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oV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" filled="f" stroked="f">
                <v:textbox>
                  <w:txbxContent>
                    <w:p w:rsidR="009A1918" w:rsidRDefault="009A1918">
                      <w:proofErr w:type="spellStart"/>
                      <w:r>
                        <w:t>Encabezado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7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4746A" id="Rectangle 313" o:spid="_x0000_s1026" style="position:absolute;margin-left:291.75pt;margin-top:14.1pt;width:69.7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6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31F53" id="Rectangle 312" o:spid="_x0000_s1026" style="position:absolute;margin-left:221.25pt;margin-top:14.1pt;width:69.7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5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4E25" id="Rectangle 310" o:spid="_x0000_s1026" style="position:absolute;margin-left:150.75pt;margin-top:14.1pt;width:69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179070</wp:posOffset>
                </wp:positionV>
                <wp:extent cx="885825" cy="219075"/>
                <wp:effectExtent l="9525" t="9525" r="9525" b="9525"/>
                <wp:wrapNone/>
                <wp:docPr id="4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3C93E" id="Rectangle 314" o:spid="_x0000_s1026" style="position:absolute;margin-left:362.25pt;margin-top:14.1pt;width:69.7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"/>
            </w:pict>
          </mc:Fallback>
        </mc:AlternateContent>
      </w:r>
    </w:p>
    <w:p w:rsidR="00664743" w:rsidRPr="004E6E5F" w:rsidRDefault="00664743" w:rsidP="007D5AC1">
      <w:pPr>
        <w:rPr>
          <w:lang w:val="es-ES"/>
        </w:rPr>
      </w:pPr>
    </w:p>
    <w:p w:rsidR="00F0441F" w:rsidRPr="004E6E5F" w:rsidRDefault="00F0441F" w:rsidP="007D5AC1">
      <w:pPr>
        <w:rPr>
          <w:lang w:val="es-ES"/>
        </w:rPr>
      </w:pPr>
    </w:p>
    <w:p w:rsidR="00664743" w:rsidRPr="004E6E5F" w:rsidRDefault="00664743" w:rsidP="007D5AC1">
      <w:pPr>
        <w:rPr>
          <w:lang w:val="es-ES"/>
        </w:rPr>
      </w:pP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</wp:posOffset>
                </wp:positionV>
                <wp:extent cx="4210050" cy="2886075"/>
                <wp:effectExtent l="9525" t="9525" r="9525" b="9525"/>
                <wp:wrapNone/>
                <wp:docPr id="43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407F1" id="Rectangle 308" o:spid="_x0000_s1026" style="position:absolute;margin-left:126pt;margin-top:3.9pt;width:331.5pt;height:2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"/>
            </w:pict>
          </mc:Fallback>
        </mc:AlternateContent>
      </w:r>
    </w:p>
    <w:p w:rsidR="00664743" w:rsidRPr="004E6E5F" w:rsidRDefault="00407D8E" w:rsidP="007D5AC1">
      <w:pPr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150495</wp:posOffset>
                </wp:positionV>
                <wp:extent cx="1104900" cy="276225"/>
                <wp:effectExtent l="0" t="0" r="0" b="0"/>
                <wp:wrapNone/>
                <wp:docPr id="42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5411" w:rsidRDefault="009C5411" w:rsidP="009C5411">
                            <w:pPr>
                              <w:jc w:val="center"/>
                            </w:pPr>
                            <w:proofErr w:type="spellStart"/>
                            <w:r>
                              <w:t>Imágenes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1" o:spid="_x0000_s1034" type="#_x0000_t202" style="position:absolute;margin-left:250.5pt;margin-top:11.85pt;width:87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mSuQ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" filled="f" stroked="f">
                <v:textbox>
                  <w:txbxContent>
                    <w:p w:rsidR="009C5411" w:rsidRDefault="009C5411" w:rsidP="009C5411">
                      <w:pPr>
                        <w:jc w:val="center"/>
                      </w:pPr>
                      <w:proofErr w:type="spellStart"/>
                      <w:r>
                        <w:t>Imágenes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2594B" w:rsidRPr="004E6E5F" w:rsidRDefault="00407D8E" w:rsidP="0065314E">
      <w:pPr>
        <w:tabs>
          <w:tab w:val="left" w:pos="3300"/>
        </w:tabs>
        <w:rPr>
          <w:lang w:val="es-ES"/>
        </w:rPr>
      </w:pP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3190240</wp:posOffset>
                </wp:positionV>
                <wp:extent cx="724535" cy="474980"/>
                <wp:effectExtent l="0" t="0" r="635" b="0"/>
                <wp:wrapNone/>
                <wp:docPr id="41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Default="00D96C3F">
                            <w:r>
                              <w:t>Pi</w:t>
                            </w:r>
                            <w:r w:rsidR="00E2594B">
                              <w:t xml:space="preserve">e de </w:t>
                            </w:r>
                            <w:proofErr w:type="spellStart"/>
                            <w:r w:rsidR="00E2594B">
                              <w:t>pá</w:t>
                            </w:r>
                            <w:r>
                              <w:t>gina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5" o:spid="_x0000_s1035" type="#_x0000_t202" style="position:absolute;margin-left:36.65pt;margin-top:251.2pt;width:57.05pt;height:3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KfW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" filled="f" stroked="f">
                <v:textbox>
                  <w:txbxContent>
                    <w:p w:rsidR="00D96C3F" w:rsidRDefault="00D96C3F">
                      <w:r>
                        <w:t>Pi</w:t>
                      </w:r>
                      <w:r w:rsidR="00E2594B">
                        <w:t xml:space="preserve">e de </w:t>
                      </w:r>
                      <w:proofErr w:type="spellStart"/>
                      <w:r w:rsidR="00E2594B">
                        <w:t>pá</w:t>
                      </w:r>
                      <w:r>
                        <w:t>gina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3086735</wp:posOffset>
                </wp:positionV>
                <wp:extent cx="607060" cy="163830"/>
                <wp:effectExtent l="12065" t="6350" r="9525" b="10795"/>
                <wp:wrapNone/>
                <wp:docPr id="40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06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83561" id="AutoShape 374" o:spid="_x0000_s1026" type="#_x0000_t32" style="position:absolute;margin-left:77.45pt;margin-top:243.05pt;width:47.8pt;height:12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1931035</wp:posOffset>
                </wp:positionV>
                <wp:extent cx="1984375" cy="267335"/>
                <wp:effectExtent l="4445" t="3175" r="1905" b="0"/>
                <wp:wrapNone/>
                <wp:docPr id="3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 w:rsidP="00D96C3F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Texto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relaci</w:t>
                            </w:r>
                            <w:r>
                              <w:rPr>
                                <w:sz w:val="22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  <w:p w:rsidR="00D96C3F" w:rsidRDefault="00D96C3F" w:rsidP="00D96C3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3" o:spid="_x0000_s1036" type="#_x0000_t202" style="position:absolute;margin-left:176.6pt;margin-top:152.05pt;width:156.25pt;height:2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e2uw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" filled="f" stroked="f">
                <v:textbox>
                  <w:txbxContent>
                    <w:p w:rsidR="00D96C3F" w:rsidRPr="00D96C3F" w:rsidRDefault="00D96C3F" w:rsidP="00D96C3F">
                      <w:pPr>
                        <w:jc w:val="right"/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Texto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en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relaci</w:t>
                      </w:r>
                      <w:r>
                        <w:rPr>
                          <w:sz w:val="22"/>
                        </w:rPr>
                        <w:t>ón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 la imagen</w:t>
                      </w:r>
                    </w:p>
                    <w:p w:rsidR="00D96C3F" w:rsidRDefault="00D96C3F" w:rsidP="00D96C3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1318260</wp:posOffset>
                </wp:positionV>
                <wp:extent cx="1915160" cy="215900"/>
                <wp:effectExtent l="0" t="0" r="1905" b="3175"/>
                <wp:wrapNone/>
                <wp:docPr id="38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 w:rsidP="00D96C3F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Texto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relaci</w:t>
                            </w:r>
                            <w:r>
                              <w:rPr>
                                <w:sz w:val="22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  <w:p w:rsidR="00D96C3F" w:rsidRDefault="00D96C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2" o:spid="_x0000_s1037" type="#_x0000_t202" style="position:absolute;margin-left:226.3pt;margin-top:103.8pt;width:150.8pt;height: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" filled="f" stroked="f">
                <v:textbox>
                  <w:txbxContent>
                    <w:p w:rsidR="00D96C3F" w:rsidRPr="00D96C3F" w:rsidRDefault="00D96C3F" w:rsidP="00D96C3F">
                      <w:pPr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Texto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en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relaci</w:t>
                      </w:r>
                      <w:r>
                        <w:rPr>
                          <w:sz w:val="22"/>
                        </w:rPr>
                        <w:t>ón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 la imagen</w:t>
                      </w:r>
                    </w:p>
                    <w:p w:rsidR="00D96C3F" w:rsidRDefault="00D96C3F"/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783590</wp:posOffset>
                </wp:positionV>
                <wp:extent cx="2141220" cy="241300"/>
                <wp:effectExtent l="0" t="0" r="3175" b="0"/>
                <wp:wrapNone/>
                <wp:docPr id="37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 w:rsidP="00D96C3F">
                            <w:pPr>
                              <w:jc w:val="right"/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Texto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relaci</w:t>
                            </w:r>
                            <w:r>
                              <w:rPr>
                                <w:sz w:val="22"/>
                              </w:rPr>
                              <w:t>ón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1" o:spid="_x0000_s1038" type="#_x0000_t202" style="position:absolute;margin-left:206.9pt;margin-top:61.7pt;width:168.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" filled="f" stroked="f">
                <v:textbox>
                  <w:txbxContent>
                    <w:p w:rsidR="00D96C3F" w:rsidRPr="00D96C3F" w:rsidRDefault="00D96C3F" w:rsidP="00D96C3F">
                      <w:pPr>
                        <w:jc w:val="right"/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Texto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en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96C3F">
                        <w:rPr>
                          <w:sz w:val="22"/>
                        </w:rPr>
                        <w:t>relaci</w:t>
                      </w:r>
                      <w:r>
                        <w:rPr>
                          <w:sz w:val="22"/>
                        </w:rPr>
                        <w:t>ón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a la imagen</w:t>
                      </w:r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421005</wp:posOffset>
                </wp:positionV>
                <wp:extent cx="2494280" cy="224155"/>
                <wp:effectExtent l="0" t="0" r="1905" b="0"/>
                <wp:wrapNone/>
                <wp:docPr id="36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28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C3F" w:rsidRPr="00D96C3F" w:rsidRDefault="00D96C3F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96C3F">
                              <w:rPr>
                                <w:sz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</w:rPr>
                              <w:t>exto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relació</w:t>
                            </w:r>
                            <w:r w:rsidRPr="00D96C3F">
                              <w:rPr>
                                <w:sz w:val="22"/>
                              </w:rPr>
                              <w:t>n</w:t>
                            </w:r>
                            <w:proofErr w:type="spellEnd"/>
                            <w:r w:rsidRPr="00D96C3F">
                              <w:rPr>
                                <w:sz w:val="22"/>
                              </w:rPr>
                              <w:t xml:space="preserve"> a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0" o:spid="_x0000_s1039" type="#_x0000_t202" style="position:absolute;margin-left:186.7pt;margin-top:33.15pt;width:196.4pt;height:1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x3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" filled="f" stroked="f">
                <v:textbox>
                  <w:txbxContent>
                    <w:p w:rsidR="00D96C3F" w:rsidRPr="00D96C3F" w:rsidRDefault="00D96C3F">
                      <w:pPr>
                        <w:rPr>
                          <w:sz w:val="22"/>
                        </w:rPr>
                      </w:pPr>
                      <w:proofErr w:type="spellStart"/>
                      <w:r w:rsidRPr="00D96C3F">
                        <w:rPr>
                          <w:sz w:val="22"/>
                        </w:rPr>
                        <w:t>T</w:t>
                      </w:r>
                      <w:r>
                        <w:rPr>
                          <w:sz w:val="22"/>
                        </w:rPr>
                        <w:t>exto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en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relació</w:t>
                      </w:r>
                      <w:r w:rsidRPr="00D96C3F">
                        <w:rPr>
                          <w:sz w:val="22"/>
                        </w:rPr>
                        <w:t>n</w:t>
                      </w:r>
                      <w:proofErr w:type="spellEnd"/>
                      <w:r w:rsidRPr="00D96C3F">
                        <w:rPr>
                          <w:sz w:val="22"/>
                        </w:rPr>
                        <w:t xml:space="preserve"> a la imagen</w:t>
                      </w:r>
                    </w:p>
                  </w:txbxContent>
                </v:textbox>
              </v:shape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2251710</wp:posOffset>
                </wp:positionV>
                <wp:extent cx="147955" cy="0"/>
                <wp:effectExtent l="13970" t="9525" r="9525" b="9525"/>
                <wp:wrapNone/>
                <wp:docPr id="35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D4AE" id="AutoShape 367" o:spid="_x0000_s1026" type="#_x0000_t32" style="position:absolute;margin-left:335.6pt;margin-top:177.3pt;width:11.6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qaNgIAAHk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2125980</wp:posOffset>
                </wp:positionV>
                <wp:extent cx="5080" cy="125730"/>
                <wp:effectExtent l="10160" t="7620" r="13335" b="9525"/>
                <wp:wrapNone/>
                <wp:docPr id="34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97ED" id="AutoShape 366" o:spid="_x0000_s1026" type="#_x0000_t32" style="position:absolute;margin-left:336.05pt;margin-top:167.4pt;width:.4pt;height:9.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1914525</wp:posOffset>
                </wp:positionV>
                <wp:extent cx="147955" cy="0"/>
                <wp:effectExtent l="6350" t="5715" r="7620" b="13335"/>
                <wp:wrapNone/>
                <wp:docPr id="33" name="Auto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E730F" id="AutoShape 365" o:spid="_x0000_s1026" type="#_x0000_t32" style="position:absolute;margin-left:364.25pt;margin-top:150.75pt;width:11.6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mSNwIAAHk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1905000</wp:posOffset>
                </wp:positionV>
                <wp:extent cx="5080" cy="125730"/>
                <wp:effectExtent l="10795" t="5715" r="12700" b="11430"/>
                <wp:wrapNone/>
                <wp:docPr id="32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2AC3" id="AutoShape 364" o:spid="_x0000_s1026" type="#_x0000_t32" style="position:absolute;margin-left:375.1pt;margin-top:150pt;width:.4pt;height:9.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1905000</wp:posOffset>
                </wp:positionV>
                <wp:extent cx="147955" cy="0"/>
                <wp:effectExtent l="10795" t="5715" r="12700" b="13335"/>
                <wp:wrapNone/>
                <wp:docPr id="31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F7892" id="AutoShape 363" o:spid="_x0000_s1026" type="#_x0000_t32" style="position:absolute;margin-left:336.85pt;margin-top:150pt;width:11.6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1905000</wp:posOffset>
                </wp:positionV>
                <wp:extent cx="5080" cy="125730"/>
                <wp:effectExtent l="5715" t="5715" r="8255" b="11430"/>
                <wp:wrapNone/>
                <wp:docPr id="30" name="Auto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E7096" id="AutoShape 362" o:spid="_x0000_s1026" type="#_x0000_t32" style="position:absolute;margin-left:336.45pt;margin-top:150pt;width:.4pt;height:9.9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2236470</wp:posOffset>
                </wp:positionV>
                <wp:extent cx="147955" cy="0"/>
                <wp:effectExtent l="9525" t="13335" r="13970" b="5715"/>
                <wp:wrapNone/>
                <wp:docPr id="29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C661D" id="AutoShape 369" o:spid="_x0000_s1026" type="#_x0000_t32" style="position:absolute;margin-left:362.25pt;margin-top:176.1pt;width:11.6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2115185</wp:posOffset>
                </wp:positionV>
                <wp:extent cx="5080" cy="125730"/>
                <wp:effectExtent l="10160" t="6350" r="13335" b="10795"/>
                <wp:wrapNone/>
                <wp:docPr id="28" name="Auto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B6885" id="AutoShape 368" o:spid="_x0000_s1026" type="#_x0000_t32" style="position:absolute;margin-left:374.3pt;margin-top:166.55pt;width:.4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tFQQIAAIY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1613535</wp:posOffset>
                </wp:positionV>
                <wp:extent cx="147955" cy="0"/>
                <wp:effectExtent l="6350" t="9525" r="7620" b="9525"/>
                <wp:wrapNone/>
                <wp:docPr id="27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6EFD" id="AutoShape 359" o:spid="_x0000_s1026" type="#_x0000_t32" style="position:absolute;margin-left:183.5pt;margin-top:127.05pt;width:11.6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ZCNw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1487805</wp:posOffset>
                </wp:positionV>
                <wp:extent cx="5080" cy="125730"/>
                <wp:effectExtent l="12065" t="7620" r="11430" b="9525"/>
                <wp:wrapNone/>
                <wp:docPr id="26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3E610" id="AutoShape 358" o:spid="_x0000_s1026" type="#_x0000_t32" style="position:absolute;margin-left:183.95pt;margin-top:117.15pt;width:.4pt;height:9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ngQQIAAIY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1276350</wp:posOffset>
                </wp:positionV>
                <wp:extent cx="147955" cy="0"/>
                <wp:effectExtent l="8255" t="5715" r="5715" b="13335"/>
                <wp:wrapNone/>
                <wp:docPr id="25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A054B" id="AutoShape 357" o:spid="_x0000_s1026" type="#_x0000_t32" style="position:absolute;margin-left:212.15pt;margin-top:100.5pt;width:11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GoNAIAAHk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1266825</wp:posOffset>
                </wp:positionV>
                <wp:extent cx="5080" cy="125730"/>
                <wp:effectExtent l="12700" t="5715" r="10795" b="11430"/>
                <wp:wrapNone/>
                <wp:docPr id="24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3CC7B" id="AutoShape 356" o:spid="_x0000_s1026" type="#_x0000_t32" style="position:absolute;margin-left:223pt;margin-top:99.75pt;width:.4pt;height:9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1266825</wp:posOffset>
                </wp:positionV>
                <wp:extent cx="147955" cy="0"/>
                <wp:effectExtent l="12700" t="5715" r="10795" b="13335"/>
                <wp:wrapNone/>
                <wp:docPr id="23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2A11D" id="AutoShape 355" o:spid="_x0000_s1026" type="#_x0000_t32" style="position:absolute;margin-left:184.75pt;margin-top:99.75pt;width:11.6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KgNgIAAHk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1266825</wp:posOffset>
                </wp:positionV>
                <wp:extent cx="5080" cy="125730"/>
                <wp:effectExtent l="7620" t="5715" r="6350" b="11430"/>
                <wp:wrapNone/>
                <wp:docPr id="22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DFD00" id="AutoShape 354" o:spid="_x0000_s1026" type="#_x0000_t32" style="position:absolute;margin-left:184.35pt;margin-top:99.75pt;width:.4pt;height:9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1598295</wp:posOffset>
                </wp:positionV>
                <wp:extent cx="147955" cy="0"/>
                <wp:effectExtent l="11430" t="13335" r="12065" b="5715"/>
                <wp:wrapNone/>
                <wp:docPr id="21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19FA" id="AutoShape 361" o:spid="_x0000_s1026" type="#_x0000_t32" style="position:absolute;margin-left:210.15pt;margin-top:125.85pt;width:11.6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1477010</wp:posOffset>
                </wp:positionV>
                <wp:extent cx="5080" cy="125730"/>
                <wp:effectExtent l="12065" t="6350" r="11430" b="10795"/>
                <wp:wrapNone/>
                <wp:docPr id="20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7665" id="AutoShape 360" o:spid="_x0000_s1026" type="#_x0000_t32" style="position:absolute;margin-left:222.2pt;margin-top:116.3pt;width:.4pt;height:9.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1072515</wp:posOffset>
                </wp:positionV>
                <wp:extent cx="147955" cy="0"/>
                <wp:effectExtent l="7620" t="11430" r="6350" b="7620"/>
                <wp:wrapNone/>
                <wp:docPr id="19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9B8B" id="AutoShape 351" o:spid="_x0000_s1026" type="#_x0000_t32" style="position:absolute;margin-left:377.85pt;margin-top:84.45pt;width:11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4804410</wp:posOffset>
                </wp:positionH>
                <wp:positionV relativeFrom="paragraph">
                  <wp:posOffset>946785</wp:posOffset>
                </wp:positionV>
                <wp:extent cx="5080" cy="125730"/>
                <wp:effectExtent l="13335" t="9525" r="10160" b="7620"/>
                <wp:wrapNone/>
                <wp:docPr id="18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A239" id="AutoShape 350" o:spid="_x0000_s1026" type="#_x0000_t32" style="position:absolute;margin-left:378.3pt;margin-top:74.55pt;width:.4pt;height:9.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735330</wp:posOffset>
                </wp:positionV>
                <wp:extent cx="147955" cy="0"/>
                <wp:effectExtent l="9525" t="7620" r="13970" b="11430"/>
                <wp:wrapNone/>
                <wp:docPr id="17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73A19" id="AutoShape 349" o:spid="_x0000_s1026" type="#_x0000_t32" style="position:absolute;margin-left:406.5pt;margin-top:57.9pt;width:11.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OL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5300345</wp:posOffset>
                </wp:positionH>
                <wp:positionV relativeFrom="paragraph">
                  <wp:posOffset>725805</wp:posOffset>
                </wp:positionV>
                <wp:extent cx="5080" cy="125730"/>
                <wp:effectExtent l="13970" t="7620" r="9525" b="9525"/>
                <wp:wrapNone/>
                <wp:docPr id="16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A6123" id="AutoShape 348" o:spid="_x0000_s1026" type="#_x0000_t32" style="position:absolute;margin-left:417.35pt;margin-top:57.15pt;width:.4pt;height:9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725805</wp:posOffset>
                </wp:positionV>
                <wp:extent cx="147955" cy="0"/>
                <wp:effectExtent l="13970" t="7620" r="9525" b="11430"/>
                <wp:wrapNone/>
                <wp:docPr id="15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162" id="AutoShape 347" o:spid="_x0000_s1026" type="#_x0000_t32" style="position:absolute;margin-left:379.1pt;margin-top:57.15pt;width:11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Rh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4809490</wp:posOffset>
                </wp:positionH>
                <wp:positionV relativeFrom="paragraph">
                  <wp:posOffset>725805</wp:posOffset>
                </wp:positionV>
                <wp:extent cx="5080" cy="125730"/>
                <wp:effectExtent l="8890" t="7620" r="5080" b="9525"/>
                <wp:wrapNone/>
                <wp:docPr id="14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35B5E" id="AutoShape 346" o:spid="_x0000_s1026" type="#_x0000_t32" style="position:absolute;margin-left:378.7pt;margin-top:57.15pt;width:.4pt;height:9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1057275</wp:posOffset>
                </wp:positionV>
                <wp:extent cx="147955" cy="0"/>
                <wp:effectExtent l="12700" t="5715" r="10795" b="13335"/>
                <wp:wrapNone/>
                <wp:docPr id="13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5898F" id="AutoShape 353" o:spid="_x0000_s1026" type="#_x0000_t32" style="position:absolute;margin-left:404.5pt;margin-top:83.25pt;width:11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AeNgIAAHk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935990</wp:posOffset>
                </wp:positionV>
                <wp:extent cx="5080" cy="125730"/>
                <wp:effectExtent l="13335" t="8255" r="10160" b="8890"/>
                <wp:wrapNone/>
                <wp:docPr id="12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ACADE" id="AutoShape 352" o:spid="_x0000_s1026" type="#_x0000_t32" style="position:absolute;margin-left:416.55pt;margin-top:73.7pt;width:.4pt;height:9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678180</wp:posOffset>
                </wp:positionV>
                <wp:extent cx="147955" cy="0"/>
                <wp:effectExtent l="8255" t="7620" r="5715" b="11430"/>
                <wp:wrapNone/>
                <wp:docPr id="11" name="Auto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B20CD" id="AutoShape 329" o:spid="_x0000_s1026" type="#_x0000_t32" style="position:absolute;margin-left:169.4pt;margin-top:53.4pt;width:11.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44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556895</wp:posOffset>
                </wp:positionV>
                <wp:extent cx="5080" cy="125730"/>
                <wp:effectExtent l="8890" t="10160" r="5080" b="6985"/>
                <wp:wrapNone/>
                <wp:docPr id="10" name="Auto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D696E" id="AutoShape 328" o:spid="_x0000_s1026" type="#_x0000_t32" style="position:absolute;margin-left:181.45pt;margin-top:43.85pt;width:.4pt;height:9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693420</wp:posOffset>
                </wp:positionV>
                <wp:extent cx="147955" cy="0"/>
                <wp:effectExtent l="12700" t="13335" r="10795" b="5715"/>
                <wp:wrapNone/>
                <wp:docPr id="9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1344" id="AutoShape 327" o:spid="_x0000_s1026" type="#_x0000_t32" style="position:absolute;margin-left:142.75pt;margin-top:54.6pt;width:11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vNNQIAAHg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567690</wp:posOffset>
                </wp:positionV>
                <wp:extent cx="5080" cy="125730"/>
                <wp:effectExtent l="8890" t="11430" r="5080" b="5715"/>
                <wp:wrapNone/>
                <wp:docPr id="8" name="Auto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1C969" id="AutoShape 326" o:spid="_x0000_s1026" type="#_x0000_t32" style="position:absolute;margin-left:143.2pt;margin-top:44.7pt;width:.4pt;height:9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346710</wp:posOffset>
                </wp:positionV>
                <wp:extent cx="5080" cy="125730"/>
                <wp:effectExtent l="9525" t="9525" r="13970" b="7620"/>
                <wp:wrapNone/>
                <wp:docPr id="7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BE5F1" id="AutoShape 324" o:spid="_x0000_s1026" type="#_x0000_t32" style="position:absolute;margin-left:182.25pt;margin-top:27.3pt;width:.4pt;height:9.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356235</wp:posOffset>
                </wp:positionV>
                <wp:extent cx="147955" cy="0"/>
                <wp:effectExtent l="5080" t="9525" r="8890" b="9525"/>
                <wp:wrapNone/>
                <wp:docPr id="6" name="Auto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3F1EB" id="AutoShape 325" o:spid="_x0000_s1026" type="#_x0000_t32" style="position:absolute;margin-left:171.4pt;margin-top:28.05pt;width:11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346710</wp:posOffset>
                </wp:positionV>
                <wp:extent cx="5080" cy="125730"/>
                <wp:effectExtent l="13970" t="9525" r="9525" b="7620"/>
                <wp:wrapNone/>
                <wp:docPr id="5" name="Auto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3080" id="AutoShape 322" o:spid="_x0000_s1026" type="#_x0000_t32" style="position:absolute;margin-left:143.6pt;margin-top:27.3pt;width:.4pt;height:9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346710</wp:posOffset>
                </wp:positionV>
                <wp:extent cx="147955" cy="0"/>
                <wp:effectExtent l="9525" t="9525" r="13970" b="9525"/>
                <wp:wrapNone/>
                <wp:docPr id="4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BCF91" id="AutoShape 323" o:spid="_x0000_s1026" type="#_x0000_t32" style="position:absolute;margin-left:2in;margin-top:27.3pt;width:11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PNNgIAAHg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"/>
            </w:pict>
          </mc:Fallback>
        </mc:AlternateContent>
      </w:r>
      <w:r w:rsidRPr="004E6E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2823210</wp:posOffset>
                </wp:positionV>
                <wp:extent cx="4229100" cy="733425"/>
                <wp:effectExtent l="9525" t="9525" r="9525" b="9525"/>
                <wp:wrapNone/>
                <wp:docPr id="3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ABEC1" id="Rectangle 309" o:spid="_x0000_s1026" style="position:absolute;margin-left:124.5pt;margin-top:222.3pt;width:333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"/>
            </w:pict>
          </mc:Fallback>
        </mc:AlternateContent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4841875</wp:posOffset>
            </wp:positionV>
            <wp:extent cx="1257300" cy="1269365"/>
            <wp:effectExtent l="0" t="0" r="0" b="6985"/>
            <wp:wrapNone/>
            <wp:docPr id="305" name="Imagen 30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4841240</wp:posOffset>
            </wp:positionV>
            <wp:extent cx="1257300" cy="1257300"/>
            <wp:effectExtent l="0" t="0" r="0" b="0"/>
            <wp:wrapNone/>
            <wp:docPr id="304" name="Imagen 30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E5F"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4758690</wp:posOffset>
            </wp:positionV>
            <wp:extent cx="7886700" cy="1466850"/>
            <wp:effectExtent l="0" t="0" r="0" b="0"/>
            <wp:wrapNone/>
            <wp:docPr id="298" name="Imagen 29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rPr>
          <w:lang w:val="es-ES"/>
        </w:rPr>
      </w:pPr>
    </w:p>
    <w:p w:rsidR="00E2594B" w:rsidRPr="004E6E5F" w:rsidRDefault="00E2594B" w:rsidP="00E2594B">
      <w:pPr>
        <w:ind w:firstLine="708"/>
        <w:rPr>
          <w:lang w:val="es-ES"/>
        </w:rPr>
      </w:pPr>
    </w:p>
    <w:p w:rsidR="00664743" w:rsidRPr="004E6E5F" w:rsidRDefault="00E2594B" w:rsidP="00E2594B">
      <w:pPr>
        <w:ind w:firstLine="708"/>
        <w:rPr>
          <w:lang w:val="es-ES"/>
        </w:rPr>
      </w:pPr>
      <w:r w:rsidRPr="004E6E5F">
        <w:rPr>
          <w:lang w:val="es-ES"/>
        </w:rPr>
        <w:br w:type="page"/>
      </w:r>
      <w:r w:rsidR="00407D8E" w:rsidRPr="00065853">
        <w:rPr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7539990</wp:posOffset>
            </wp:positionV>
            <wp:extent cx="7886700" cy="1466850"/>
            <wp:effectExtent l="0" t="0" r="0" b="0"/>
            <wp:wrapNone/>
            <wp:docPr id="376" name="Imagen 37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853">
        <w:rPr>
          <w:sz w:val="28"/>
          <w:lang w:val="es-ES"/>
        </w:rPr>
        <w:t>Encabezado:</w:t>
      </w:r>
    </w:p>
    <w:p w:rsidR="00E2594B" w:rsidRPr="004E6E5F" w:rsidRDefault="00E2594B" w:rsidP="00E2594B">
      <w:pPr>
        <w:rPr>
          <w:lang w:val="es-ES"/>
        </w:rPr>
      </w:pPr>
      <w:r w:rsidRPr="004E6E5F">
        <w:rPr>
          <w:lang w:val="es-ES"/>
        </w:rPr>
        <w:tab/>
      </w:r>
      <w:r w:rsidRPr="004E6E5F">
        <w:rPr>
          <w:lang w:val="es-ES"/>
        </w:rPr>
        <w:tab/>
      </w:r>
    </w:p>
    <w:p w:rsidR="00E2594B" w:rsidRPr="004E6E5F" w:rsidRDefault="00E2594B" w:rsidP="00E2594B">
      <w:pPr>
        <w:rPr>
          <w:lang w:val="es-ES"/>
        </w:rPr>
      </w:pPr>
      <w:r w:rsidRPr="004E6E5F">
        <w:rPr>
          <w:lang w:val="es-ES"/>
        </w:rPr>
        <w:tab/>
      </w:r>
      <w:r w:rsidRPr="004E6E5F">
        <w:rPr>
          <w:lang w:val="es-ES"/>
        </w:rPr>
        <w:tab/>
        <w:t>Constar</w:t>
      </w:r>
      <w:r w:rsidR="004E6E5F">
        <w:rPr>
          <w:lang w:val="es-ES"/>
        </w:rPr>
        <w:t>á d</w:t>
      </w:r>
      <w:r w:rsidRPr="004E6E5F">
        <w:rPr>
          <w:lang w:val="es-ES"/>
        </w:rPr>
        <w:t>el título del restaurante centrado con tipo de letra “</w:t>
      </w:r>
      <w:proofErr w:type="spellStart"/>
      <w:r w:rsidRPr="004E6E5F">
        <w:rPr>
          <w:lang w:val="es-ES"/>
        </w:rPr>
        <w:t>Verdana</w:t>
      </w:r>
      <w:proofErr w:type="spellEnd"/>
      <w:r w:rsidRPr="004E6E5F">
        <w:rPr>
          <w:lang w:val="es-ES"/>
        </w:rPr>
        <w:t>” y un tamaño de letra 18.</w:t>
      </w:r>
    </w:p>
    <w:p w:rsidR="004E6E5F" w:rsidRPr="004E6E5F" w:rsidRDefault="00E2594B" w:rsidP="00E2594B">
      <w:pPr>
        <w:rPr>
          <w:lang w:val="es-ES"/>
        </w:rPr>
      </w:pPr>
      <w:r w:rsidRPr="004E6E5F">
        <w:rPr>
          <w:lang w:val="es-ES"/>
        </w:rPr>
        <w:tab/>
        <w:t>Seguidamente habrá un índice que estará formado por 4 hiperenlaces</w:t>
      </w:r>
      <w:r w:rsidR="004E6E5F" w:rsidRPr="004E6E5F">
        <w:rPr>
          <w:lang w:val="es-ES"/>
        </w:rPr>
        <w:t xml:space="preserve"> a otras páginas. El menú, ubicación, </w:t>
      </w:r>
    </w:p>
    <w:p w:rsidR="00E2594B" w:rsidRDefault="004E6E5F" w:rsidP="004E6E5F">
      <w:pPr>
        <w:ind w:firstLine="708"/>
        <w:rPr>
          <w:lang w:val="es-ES"/>
        </w:rPr>
      </w:pPr>
      <w:r w:rsidRPr="004E6E5F">
        <w:rPr>
          <w:lang w:val="es-ES"/>
        </w:rPr>
        <w:t>Contacto</w:t>
      </w:r>
      <w:r>
        <w:rPr>
          <w:lang w:val="es-ES"/>
        </w:rPr>
        <w:t xml:space="preserve"> y horario.</w:t>
      </w:r>
    </w:p>
    <w:p w:rsidR="004E6E5F" w:rsidRDefault="004E6E5F" w:rsidP="004E6E5F">
      <w:pPr>
        <w:ind w:firstLine="708"/>
        <w:rPr>
          <w:lang w:val="es-ES"/>
        </w:rPr>
      </w:pPr>
    </w:p>
    <w:p w:rsidR="00211AC8" w:rsidRDefault="004E6E5F" w:rsidP="004E6E5F">
      <w:pPr>
        <w:ind w:firstLine="708"/>
        <w:rPr>
          <w:lang w:val="es-ES"/>
        </w:rPr>
      </w:pPr>
      <w:r>
        <w:rPr>
          <w:lang w:val="es-ES"/>
        </w:rPr>
        <w:t>El índice tendrá un color verde un poco más oscuro que el del fondo de la página</w:t>
      </w:r>
      <w:r w:rsidR="00D33E91">
        <w:rPr>
          <w:lang w:val="es-ES"/>
        </w:rPr>
        <w:t xml:space="preserve"> web y quedaría de la </w:t>
      </w:r>
    </w:p>
    <w:p w:rsidR="00D33E91" w:rsidRDefault="00D33E91" w:rsidP="00211AC8">
      <w:pPr>
        <w:ind w:firstLine="708"/>
        <w:rPr>
          <w:lang w:val="es-ES"/>
        </w:rPr>
      </w:pPr>
      <w:proofErr w:type="gramStart"/>
      <w:r>
        <w:rPr>
          <w:lang w:val="es-ES"/>
        </w:rPr>
        <w:t>siguiente</w:t>
      </w:r>
      <w:proofErr w:type="gramEnd"/>
      <w:r>
        <w:rPr>
          <w:lang w:val="es-ES"/>
        </w:rPr>
        <w:t xml:space="preserve"> manera:</w:t>
      </w:r>
    </w:p>
    <w:p w:rsidR="00D33E91" w:rsidRDefault="00D33E91" w:rsidP="004E6E5F">
      <w:pPr>
        <w:ind w:firstLine="708"/>
        <w:rPr>
          <w:lang w:val="es-ES"/>
        </w:rPr>
      </w:pPr>
    </w:p>
    <w:p w:rsidR="00211AC8" w:rsidRDefault="00D33E91" w:rsidP="004E6E5F">
      <w:pPr>
        <w:ind w:firstLine="708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5DB77A" wp14:editId="7A54B80E">
                <wp:simplePos x="0" y="0"/>
                <wp:positionH relativeFrom="column">
                  <wp:posOffset>3911600</wp:posOffset>
                </wp:positionH>
                <wp:positionV relativeFrom="paragraph">
                  <wp:posOffset>316865</wp:posOffset>
                </wp:positionV>
                <wp:extent cx="819150" cy="279400"/>
                <wp:effectExtent l="0" t="0" r="0" b="6350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B77A" id="Cuadro de texto 258" o:spid="_x0000_s1040" type="#_x0000_t202" style="position:absolute;left:0;text-align:left;margin-left:308pt;margin-top:24.95pt;width:64.5pt;height:2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5DB77A" wp14:editId="7A54B80E">
                <wp:simplePos x="0" y="0"/>
                <wp:positionH relativeFrom="column">
                  <wp:posOffset>5022850</wp:posOffset>
                </wp:positionH>
                <wp:positionV relativeFrom="paragraph">
                  <wp:posOffset>293370</wp:posOffset>
                </wp:positionV>
                <wp:extent cx="819150" cy="279400"/>
                <wp:effectExtent l="0" t="0" r="0" b="635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DB77A" id="Cuadro de texto 257" o:spid="_x0000_s1041" type="#_x0000_t202" style="position:absolute;left:0;text-align:left;margin-left:395.5pt;margin-top:23.1pt;width:64.5pt;height:2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745360" wp14:editId="63AF4717">
                <wp:simplePos x="0" y="0"/>
                <wp:positionH relativeFrom="column">
                  <wp:posOffset>2813050</wp:posOffset>
                </wp:positionH>
                <wp:positionV relativeFrom="paragraph">
                  <wp:posOffset>299720</wp:posOffset>
                </wp:positionV>
                <wp:extent cx="819150" cy="279400"/>
                <wp:effectExtent l="0" t="0" r="0" b="6350"/>
                <wp:wrapNone/>
                <wp:docPr id="256" name="Cuadro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Ubicación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5360" id="Cuadro de texto 256" o:spid="_x0000_s1042" type="#_x0000_t202" style="position:absolute;left:0;text-align:left;margin-left:221.5pt;margin-top:23.6pt;width:64.5pt;height:2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Ubicación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7268E" wp14:editId="029EF054">
                <wp:simplePos x="0" y="0"/>
                <wp:positionH relativeFrom="column">
                  <wp:posOffset>1682750</wp:posOffset>
                </wp:positionH>
                <wp:positionV relativeFrom="paragraph">
                  <wp:posOffset>312420</wp:posOffset>
                </wp:positionV>
                <wp:extent cx="819150" cy="279400"/>
                <wp:effectExtent l="0" t="0" r="0" b="63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91" w:rsidRPr="00D33E91" w:rsidRDefault="00D33E91" w:rsidP="00D33E9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3E9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7268E" id="Cuadro de texto 63" o:spid="_x0000_s1043" type="#_x0000_t202" style="position:absolute;left:0;text-align:left;margin-left:132.5pt;margin-top:24.6pt;width:64.5pt;height:2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" filled="f" stroked="f" strokeweight=".5pt">
                <v:textbox>
                  <w:txbxContent>
                    <w:p w:rsidR="00D33E91" w:rsidRPr="00D33E91" w:rsidRDefault="00D33E91" w:rsidP="00D33E9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3E9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7678B8" wp14:editId="2A01F926">
                <wp:simplePos x="0" y="0"/>
                <wp:positionH relativeFrom="column">
                  <wp:posOffset>2621184</wp:posOffset>
                </wp:positionH>
                <wp:positionV relativeFrom="paragraph">
                  <wp:posOffset>225364</wp:posOffset>
                </wp:positionV>
                <wp:extent cx="0" cy="426894"/>
                <wp:effectExtent l="0" t="0" r="19050" b="3048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8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01CEC" id="Conector recto 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7.75pt" to="206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BFEA2B" wp14:editId="65873269">
                <wp:simplePos x="0" y="0"/>
                <wp:positionH relativeFrom="margin">
                  <wp:posOffset>3760746</wp:posOffset>
                </wp:positionH>
                <wp:positionV relativeFrom="paragraph">
                  <wp:posOffset>239094</wp:posOffset>
                </wp:positionV>
                <wp:extent cx="0" cy="413541"/>
                <wp:effectExtent l="0" t="0" r="19050" b="2476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5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09D4" id="Conector recto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1pt,18.85pt" to="296.1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C80FA06" wp14:editId="3B048103">
                <wp:simplePos x="0" y="0"/>
                <wp:positionH relativeFrom="margin">
                  <wp:align>center</wp:align>
                </wp:positionH>
                <wp:positionV relativeFrom="paragraph">
                  <wp:posOffset>227486</wp:posOffset>
                </wp:positionV>
                <wp:extent cx="4425351" cy="431321"/>
                <wp:effectExtent l="0" t="0" r="13335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51" cy="431321"/>
                        </a:xfrm>
                        <a:prstGeom prst="roundRect">
                          <a:avLst/>
                        </a:prstGeom>
                        <a:solidFill>
                          <a:srgbClr val="4CBB3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8FEC5" id="Rectángulo redondeado 1" o:spid="_x0000_s1026" style="position:absolute;margin-left:0;margin-top:17.9pt;width:348.45pt;height:33.95pt;z-index:-251591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" fillcolor="#4cbb39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C66EA" wp14:editId="21F50716">
                <wp:simplePos x="0" y="0"/>
                <wp:positionH relativeFrom="column">
                  <wp:posOffset>4847399</wp:posOffset>
                </wp:positionH>
                <wp:positionV relativeFrom="paragraph">
                  <wp:posOffset>231775</wp:posOffset>
                </wp:positionV>
                <wp:extent cx="8626" cy="439947"/>
                <wp:effectExtent l="0" t="0" r="29845" b="3683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399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4B0D4" id="Conector recto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pt,18.25pt" to="382.4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Default="00211AC8" w:rsidP="00211AC8">
      <w:pPr>
        <w:rPr>
          <w:lang w:val="es-ES"/>
        </w:rPr>
      </w:pPr>
    </w:p>
    <w:p w:rsidR="00211AC8" w:rsidRDefault="00211AC8" w:rsidP="00211AC8">
      <w:pPr>
        <w:ind w:firstLine="708"/>
        <w:rPr>
          <w:lang w:val="es-ES"/>
        </w:rPr>
      </w:pPr>
      <w:r>
        <w:rPr>
          <w:lang w:val="es-ES"/>
        </w:rPr>
        <w:t>La página principal tendrá un color de fondo claro para resaltar los botones con colores un poco más oscuros.</w:t>
      </w:r>
    </w:p>
    <w:p w:rsidR="00211AC8" w:rsidRDefault="00211AC8" w:rsidP="00211AC8">
      <w:pPr>
        <w:ind w:firstLine="708"/>
        <w:rPr>
          <w:lang w:val="es-ES"/>
        </w:rPr>
      </w:pPr>
      <w:r>
        <w:rPr>
          <w:lang w:val="es-ES"/>
        </w:rPr>
        <w:t>Específicamente podría llevar un gris claro (#</w:t>
      </w:r>
      <w:r w:rsidRPr="00211AC8">
        <w:rPr>
          <w:lang w:val="es-ES"/>
        </w:rPr>
        <w:t>BAB7B6</w:t>
      </w:r>
      <w:r>
        <w:rPr>
          <w:lang w:val="es-ES"/>
        </w:rPr>
        <w:t>)</w:t>
      </w:r>
      <w:r w:rsidRPr="00211AC8">
        <w:rPr>
          <w:noProof/>
          <w:lang w:val="es-ES" w:eastAsia="es-ES"/>
        </w:rPr>
        <w:t xml:space="preserve"> </w:t>
      </w:r>
    </w:p>
    <w:p w:rsidR="00211AC8" w:rsidRDefault="00211AC8" w:rsidP="00211AC8">
      <w:pPr>
        <w:tabs>
          <w:tab w:val="left" w:pos="898"/>
        </w:tabs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C2D2A" w:rsidP="00211AC8">
      <w:pPr>
        <w:rPr>
          <w:lang w:val="es-ES"/>
        </w:rPr>
      </w:pPr>
      <w:r w:rsidRPr="00211AC8">
        <w:rPr>
          <w:lang w:val="es-E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105104</wp:posOffset>
            </wp:positionV>
            <wp:extent cx="1476375" cy="790575"/>
            <wp:effectExtent l="95250" t="95250" r="104775" b="314325"/>
            <wp:wrapTight wrapText="bothSides">
              <wp:wrapPolygon edited="0">
                <wp:start x="-836" y="-2602"/>
                <wp:lineTo x="-1394" y="6766"/>
                <wp:lineTo x="-1115" y="29667"/>
                <wp:lineTo x="22575" y="29667"/>
                <wp:lineTo x="22854" y="6766"/>
                <wp:lineTo x="22297" y="-1041"/>
                <wp:lineTo x="22297" y="-2602"/>
                <wp:lineTo x="-836" y="-2602"/>
              </wp:wrapPolygon>
            </wp:wrapTight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905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Pr="00211AC8" w:rsidRDefault="00211AC8" w:rsidP="00211AC8">
      <w:pPr>
        <w:rPr>
          <w:lang w:val="es-ES"/>
        </w:rPr>
      </w:pPr>
    </w:p>
    <w:p w:rsidR="00211AC8" w:rsidRDefault="00211AC8" w:rsidP="00211AC8">
      <w:pPr>
        <w:ind w:firstLine="708"/>
        <w:rPr>
          <w:lang w:val="es-ES"/>
        </w:rPr>
      </w:pPr>
      <w:r>
        <w:rPr>
          <w:lang w:val="es-ES"/>
        </w:rPr>
        <w:t>Los botones tendrán un pequeño</w:t>
      </w:r>
      <w:r w:rsidR="002F0603">
        <w:rPr>
          <w:lang w:val="es-ES"/>
        </w:rPr>
        <w:t xml:space="preserve"> cambio de escala al pasar el ratón por encima </w:t>
      </w:r>
      <w:r w:rsidR="002C2D2A">
        <w:rPr>
          <w:lang w:val="es-ES"/>
        </w:rPr>
        <w:t xml:space="preserve">y ya que son hiperenlaces </w:t>
      </w:r>
    </w:p>
    <w:p w:rsidR="002C2D2A" w:rsidRDefault="002C2D2A" w:rsidP="00211AC8">
      <w:pPr>
        <w:ind w:firstLine="708"/>
        <w:rPr>
          <w:lang w:val="es-ES"/>
        </w:rPr>
      </w:pP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otras páginas por lo que también cambiarás al color azul al ser visitados.</w:t>
      </w:r>
    </w:p>
    <w:p w:rsidR="00211AC8" w:rsidRDefault="00211AC8" w:rsidP="00211AC8">
      <w:pPr>
        <w:rPr>
          <w:lang w:val="es-ES"/>
        </w:rPr>
      </w:pPr>
    </w:p>
    <w:p w:rsidR="002C2D2A" w:rsidRDefault="002C2D2A" w:rsidP="00211AC8">
      <w:pPr>
        <w:tabs>
          <w:tab w:val="left" w:pos="2319"/>
        </w:tabs>
        <w:rPr>
          <w:lang w:val="es-ES"/>
        </w:rPr>
      </w:pPr>
    </w:p>
    <w:p w:rsidR="002C2D2A" w:rsidRPr="002C2D2A" w:rsidRDefault="002C2D2A" w:rsidP="002C2D2A">
      <w:pPr>
        <w:rPr>
          <w:lang w:val="es-ES"/>
        </w:rPr>
      </w:pPr>
    </w:p>
    <w:p w:rsidR="002C2D2A" w:rsidRPr="002C2D2A" w:rsidRDefault="002C2D2A" w:rsidP="002C2D2A">
      <w:pPr>
        <w:rPr>
          <w:lang w:val="es-ES"/>
        </w:rPr>
      </w:pPr>
    </w:p>
    <w:p w:rsidR="002C2D2A" w:rsidRDefault="002C2D2A" w:rsidP="002C2D2A">
      <w:pPr>
        <w:rPr>
          <w:lang w:val="es-ES"/>
        </w:rPr>
      </w:pPr>
    </w:p>
    <w:p w:rsidR="00D33E91" w:rsidRDefault="002C2D2A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ab/>
      </w: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2C2D2A" w:rsidRDefault="002C2D2A" w:rsidP="002C2D2A">
      <w:pPr>
        <w:tabs>
          <w:tab w:val="left" w:pos="3067"/>
        </w:tabs>
        <w:rPr>
          <w:lang w:val="es-ES"/>
        </w:rPr>
      </w:pPr>
    </w:p>
    <w:p w:rsidR="0070182C" w:rsidRPr="00065853" w:rsidRDefault="0070182C" w:rsidP="002C2D2A">
      <w:pPr>
        <w:tabs>
          <w:tab w:val="left" w:pos="3067"/>
        </w:tabs>
        <w:rPr>
          <w:sz w:val="32"/>
          <w:lang w:val="es-ES"/>
        </w:rPr>
      </w:pPr>
      <w:r>
        <w:rPr>
          <w:lang w:val="es-ES"/>
        </w:rPr>
        <w:lastRenderedPageBreak/>
        <w:t xml:space="preserve">           </w:t>
      </w:r>
      <w:r w:rsidRPr="00065853">
        <w:rPr>
          <w:sz w:val="32"/>
          <w:lang w:val="es-ES"/>
        </w:rPr>
        <w:t>Cuerpo:</w:t>
      </w:r>
    </w:p>
    <w:p w:rsidR="0070182C" w:rsidRDefault="0070182C" w:rsidP="002C2D2A">
      <w:pPr>
        <w:tabs>
          <w:tab w:val="left" w:pos="3067"/>
        </w:tabs>
        <w:rPr>
          <w:lang w:val="es-ES"/>
        </w:rPr>
      </w:pPr>
    </w:p>
    <w:p w:rsidR="0070182C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                     Constará de una serie de imágenes en fila verticalmente, las cuales tendrán una interacción.</w:t>
      </w:r>
    </w:p>
    <w:p w:rsidR="0070182C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     Al pasar el ratón por encima se deslizarán hacia un lado, dejando un texto como rastro. Además una vez</w:t>
      </w:r>
    </w:p>
    <w:p w:rsidR="002C2D2A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     </w:t>
      </w:r>
      <w:proofErr w:type="gramStart"/>
      <w:r>
        <w:rPr>
          <w:lang w:val="es-ES"/>
        </w:rPr>
        <w:t>pasado</w:t>
      </w:r>
      <w:proofErr w:type="gramEnd"/>
      <w:r>
        <w:rPr>
          <w:lang w:val="es-ES"/>
        </w:rPr>
        <w:t xml:space="preserve"> el ratón por encima se quedará permanentemente hasta que se recargue la página.</w:t>
      </w:r>
      <w:r w:rsidR="002C2D2A">
        <w:rPr>
          <w:lang w:val="es-ES"/>
        </w:rPr>
        <w:tab/>
      </w:r>
    </w:p>
    <w:p w:rsidR="0070182C" w:rsidRDefault="0070182C" w:rsidP="002C2D2A">
      <w:pPr>
        <w:tabs>
          <w:tab w:val="left" w:pos="3067"/>
        </w:tabs>
        <w:rPr>
          <w:lang w:val="es-ES"/>
        </w:rPr>
      </w:pPr>
      <w:r>
        <w:rPr>
          <w:lang w:val="es-ES"/>
        </w:rPr>
        <w:t xml:space="preserve">      </w:t>
      </w:r>
    </w:p>
    <w:p w:rsidR="00065853" w:rsidRDefault="00065853" w:rsidP="002C2D2A">
      <w:pPr>
        <w:tabs>
          <w:tab w:val="left" w:pos="3067"/>
        </w:tabs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EAE57" wp14:editId="2FA300CB">
                <wp:simplePos x="0" y="0"/>
                <wp:positionH relativeFrom="column">
                  <wp:posOffset>2030681</wp:posOffset>
                </wp:positionH>
                <wp:positionV relativeFrom="paragraph">
                  <wp:posOffset>5531287</wp:posOffset>
                </wp:positionV>
                <wp:extent cx="783772" cy="356259"/>
                <wp:effectExtent l="0" t="0" r="0" b="5715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53" w:rsidRDefault="00065853" w:rsidP="00065853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E57" id="Cuadro de texto 306" o:spid="_x0000_s1044" type="#_x0000_t202" style="position:absolute;margin-left:159.9pt;margin-top:435.55pt;width:61.7pt;height:28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" filled="f" stroked="f" strokeweight=".5pt">
                <v:textbox>
                  <w:txbxContent>
                    <w:p w:rsidR="00065853" w:rsidRDefault="00065853" w:rsidP="00065853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EEAE57" wp14:editId="2FA300CB">
                <wp:simplePos x="0" y="0"/>
                <wp:positionH relativeFrom="column">
                  <wp:posOffset>4702628</wp:posOffset>
                </wp:positionH>
                <wp:positionV relativeFrom="paragraph">
                  <wp:posOffset>4488238</wp:posOffset>
                </wp:positionV>
                <wp:extent cx="783772" cy="356259"/>
                <wp:effectExtent l="0" t="0" r="0" b="5715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53" w:rsidRDefault="00065853" w:rsidP="00065853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E57" id="Cuadro de texto 286" o:spid="_x0000_s1045" type="#_x0000_t202" style="position:absolute;margin-left:370.3pt;margin-top:353.4pt;width:61.7pt;height:28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" filled="f" stroked="f" strokeweight=".5pt">
                <v:textbox>
                  <w:txbxContent>
                    <w:p w:rsidR="00065853" w:rsidRDefault="00065853" w:rsidP="00065853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EEAE57" wp14:editId="2FA300CB">
                <wp:simplePos x="0" y="0"/>
                <wp:positionH relativeFrom="column">
                  <wp:posOffset>1945351</wp:posOffset>
                </wp:positionH>
                <wp:positionV relativeFrom="paragraph">
                  <wp:posOffset>3202115</wp:posOffset>
                </wp:positionV>
                <wp:extent cx="783772" cy="356259"/>
                <wp:effectExtent l="0" t="0" r="0" b="5715"/>
                <wp:wrapNone/>
                <wp:docPr id="285" name="Cuadro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 w:rsidP="0070182C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E57" id="Cuadro de texto 285" o:spid="_x0000_s1046" type="#_x0000_t202" style="position:absolute;margin-left:153.2pt;margin-top:252.15pt;width:61.7pt;height:2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" filled="f" stroked="f" strokeweight=".5pt">
                <v:textbox>
                  <w:txbxContent>
                    <w:p w:rsidR="0070182C" w:rsidRDefault="0070182C" w:rsidP="0070182C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3206255</wp:posOffset>
                </wp:positionH>
                <wp:positionV relativeFrom="paragraph">
                  <wp:posOffset>2121403</wp:posOffset>
                </wp:positionV>
                <wp:extent cx="783772" cy="356259"/>
                <wp:effectExtent l="0" t="0" r="0" b="5715"/>
                <wp:wrapNone/>
                <wp:docPr id="284" name="Cuadro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4" o:spid="_x0000_s1047" type="#_x0000_t202" style="position:absolute;margin-left:252.45pt;margin-top:167.05pt;width:61.7pt;height:28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" filled="f" stroked="f" strokeweight=".5pt">
                <v:textbox>
                  <w:txbxContent>
                    <w:p w:rsidR="0070182C" w:rsidRDefault="0070182C">
                      <w: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5A1F9" wp14:editId="3E13AF17">
                <wp:simplePos x="0" y="0"/>
                <wp:positionH relativeFrom="column">
                  <wp:posOffset>3277590</wp:posOffset>
                </wp:positionH>
                <wp:positionV relativeFrom="paragraph">
                  <wp:posOffset>5578788</wp:posOffset>
                </wp:positionV>
                <wp:extent cx="2125535" cy="296742"/>
                <wp:effectExtent l="0" t="0" r="0" b="0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35" cy="296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 w:rsidP="0070182C"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********************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A1F9" id="Cuadro de texto 282" o:spid="_x0000_s1048" type="#_x0000_t202" style="position:absolute;margin-left:258.1pt;margin-top:439.25pt;width:167.35pt;height:23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" filled="f" stroked="f" strokeweight=".5pt">
                <v:textbox>
                  <w:txbxContent>
                    <w:p w:rsidR="0070182C" w:rsidRDefault="0070182C" w:rsidP="0070182C"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B5A1F9" wp14:editId="3E13AF17">
                <wp:simplePos x="0" y="0"/>
                <wp:positionH relativeFrom="column">
                  <wp:posOffset>2149772</wp:posOffset>
                </wp:positionH>
                <wp:positionV relativeFrom="paragraph">
                  <wp:posOffset>4440736</wp:posOffset>
                </wp:positionV>
                <wp:extent cx="2125535" cy="296742"/>
                <wp:effectExtent l="0" t="0" r="0" b="0"/>
                <wp:wrapNone/>
                <wp:docPr id="281" name="Cuadro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35" cy="296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 w:rsidP="0070182C"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********************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A1F9" id="Cuadro de texto 281" o:spid="_x0000_s1049" type="#_x0000_t202" style="position:absolute;margin-left:169.25pt;margin-top:349.65pt;width:167.35pt;height:23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" filled="f" stroked="f" strokeweight=".5pt">
                <v:textbox>
                  <w:txbxContent>
                    <w:p w:rsidR="0070182C" w:rsidRDefault="0070182C" w:rsidP="0070182C"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3182587</wp:posOffset>
                </wp:positionH>
                <wp:positionV relativeFrom="paragraph">
                  <wp:posOffset>3061856</wp:posOffset>
                </wp:positionV>
                <wp:extent cx="2125535" cy="296742"/>
                <wp:effectExtent l="0" t="0" r="0" b="0"/>
                <wp:wrapNone/>
                <wp:docPr id="280" name="Cuadro de tex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35" cy="296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********************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0" o:spid="_x0000_s1050" type="#_x0000_t202" style="position:absolute;margin-left:250.6pt;margin-top:241.1pt;width:167.35pt;height:23.3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" filled="f" stroked="f" strokeweight=".5pt">
                <v:textbox>
                  <w:txbxContent>
                    <w:p w:rsidR="0070182C" w:rsidRDefault="0070182C"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********************</w:t>
                      </w:r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3479470</wp:posOffset>
                </wp:positionH>
                <wp:positionV relativeFrom="paragraph">
                  <wp:posOffset>5864431</wp:posOffset>
                </wp:positionV>
                <wp:extent cx="1864426" cy="23751"/>
                <wp:effectExtent l="0" t="0" r="21590" b="3365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8C5B" id="Conector recto 27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461.75pt" to="420.75pt,4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2232560</wp:posOffset>
                </wp:positionH>
                <wp:positionV relativeFrom="paragraph">
                  <wp:posOffset>4760026</wp:posOffset>
                </wp:positionV>
                <wp:extent cx="1983179" cy="23751"/>
                <wp:effectExtent l="0" t="0" r="36195" b="3365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79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6BD8C" id="Conector recto 27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374.8pt" to="331.9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3170712</wp:posOffset>
                </wp:positionH>
                <wp:positionV relativeFrom="paragraph">
                  <wp:posOffset>3394364</wp:posOffset>
                </wp:positionV>
                <wp:extent cx="2137558" cy="0"/>
                <wp:effectExtent l="0" t="0" r="34290" b="19050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37F5" id="Conector recto 27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67.25pt" to="417.95pt,2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1793174</wp:posOffset>
                </wp:positionH>
                <wp:positionV relativeFrom="paragraph">
                  <wp:posOffset>3857501</wp:posOffset>
                </wp:positionV>
                <wp:extent cx="926275" cy="11876"/>
                <wp:effectExtent l="38100" t="76200" r="0" b="83820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6275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02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6" o:spid="_x0000_s1026" type="#_x0000_t32" style="position:absolute;margin-left:141.2pt;margin-top:303.75pt;width:72.95pt;height:.9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1935678</wp:posOffset>
                </wp:positionH>
                <wp:positionV relativeFrom="paragraph">
                  <wp:posOffset>6173190</wp:posOffset>
                </wp:positionV>
                <wp:extent cx="997527" cy="47501"/>
                <wp:effectExtent l="0" t="57150" r="12700" b="4826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527" cy="47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2DAFB" id="Conector recto de flecha 275" o:spid="_x0000_s1026" type="#_x0000_t32" style="position:absolute;margin-left:152.4pt;margin-top:486.1pt;width:78.55pt;height:3.75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4488872</wp:posOffset>
                </wp:positionH>
                <wp:positionV relativeFrom="paragraph">
                  <wp:posOffset>5116286</wp:posOffset>
                </wp:positionV>
                <wp:extent cx="961901" cy="0"/>
                <wp:effectExtent l="0" t="76200" r="10160" b="9525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7C0A8" id="Conector recto de flecha 274" o:spid="_x0000_s1026" type="#_x0000_t32" style="position:absolute;margin-left:353.45pt;margin-top:402.85pt;width:75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1733797</wp:posOffset>
                </wp:positionH>
                <wp:positionV relativeFrom="paragraph">
                  <wp:posOffset>5330042</wp:posOffset>
                </wp:positionV>
                <wp:extent cx="1270660" cy="688768"/>
                <wp:effectExtent l="0" t="0" r="24765" b="16510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688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12F19" id="Rectángulo 270" o:spid="_x0000_s1026" style="position:absolute;margin-left:136.5pt;margin-top:419.7pt;width:100.05pt;height:5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4393301</wp:posOffset>
                </wp:positionH>
                <wp:positionV relativeFrom="paragraph">
                  <wp:posOffset>4296336</wp:posOffset>
                </wp:positionV>
                <wp:extent cx="1270181" cy="640954"/>
                <wp:effectExtent l="0" t="0" r="25400" b="26035"/>
                <wp:wrapNone/>
                <wp:docPr id="268" name="Rectángul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181" cy="640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D3E79" id="Rectángulo 268" o:spid="_x0000_s1026" style="position:absolute;margin-left:345.95pt;margin-top:338.3pt;width:100pt;height:50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4275117</wp:posOffset>
                </wp:positionH>
                <wp:positionV relativeFrom="paragraph">
                  <wp:posOffset>2301834</wp:posOffset>
                </wp:positionV>
                <wp:extent cx="653143" cy="0"/>
                <wp:effectExtent l="0" t="76200" r="13970" b="95250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755B" id="Conector recto de flecha 267" o:spid="_x0000_s1026" type="#_x0000_t32" style="position:absolute;margin-left:336.6pt;margin-top:181.25pt;width:51.4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1626919</wp:posOffset>
                </wp:positionH>
                <wp:positionV relativeFrom="paragraph">
                  <wp:posOffset>3002478</wp:posOffset>
                </wp:positionV>
                <wp:extent cx="1282536" cy="688769"/>
                <wp:effectExtent l="0" t="0" r="13335" b="16510"/>
                <wp:wrapNone/>
                <wp:docPr id="265" name="Rectángul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6" cy="688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3F0FF" id="Rectángulo 265" o:spid="_x0000_s1026" style="position:absolute;margin-left:128.1pt;margin-top:236.4pt;width:101pt;height:5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2956956</wp:posOffset>
                </wp:positionH>
                <wp:positionV relativeFrom="paragraph">
                  <wp:posOffset>1969325</wp:posOffset>
                </wp:positionV>
                <wp:extent cx="1187532" cy="629392"/>
                <wp:effectExtent l="0" t="0" r="12700" b="1841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629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5A360" id="Rectángulo 264" o:spid="_x0000_s1026" style="position:absolute;margin-left:232.85pt;margin-top:155.05pt;width:93.5pt;height:49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" filled="f" strokecolor="black [3213]" strokeweight="1pt"/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272432</wp:posOffset>
                </wp:positionH>
                <wp:positionV relativeFrom="paragraph">
                  <wp:posOffset>787062</wp:posOffset>
                </wp:positionV>
                <wp:extent cx="783772" cy="308758"/>
                <wp:effectExtent l="0" t="0" r="16510" b="15240"/>
                <wp:wrapNone/>
                <wp:docPr id="263" name="Cuadro de tex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087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2C" w:rsidRDefault="0070182C">
                            <w:proofErr w:type="spellStart"/>
                            <w:r>
                              <w:t>Cuerpo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3" o:spid="_x0000_s1051" type="#_x0000_t202" style="position:absolute;margin-left:21.45pt;margin-top:61.95pt;width:61.7pt;height:24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" filled="f" strokecolor="black [3213]" strokeweight=".5pt">
                <v:textbox>
                  <w:txbxContent>
                    <w:p w:rsidR="0070182C" w:rsidRDefault="0070182C">
                      <w:proofErr w:type="spellStart"/>
                      <w:r>
                        <w:t>Cuerpo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182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700644</wp:posOffset>
                </wp:positionH>
                <wp:positionV relativeFrom="paragraph">
                  <wp:posOffset>1138052</wp:posOffset>
                </wp:positionV>
                <wp:extent cx="510639" cy="142504"/>
                <wp:effectExtent l="0" t="0" r="80010" b="67310"/>
                <wp:wrapNone/>
                <wp:docPr id="262" name="Conector recto de fl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142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48DF1" id="Conector recto de flecha 262" o:spid="_x0000_s1026" type="#_x0000_t32" style="position:absolute;margin-left:55.15pt;margin-top:89.6pt;width:40.2pt;height:1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70182C">
        <w:rPr>
          <w:lang w:val="es-ES"/>
        </w:rPr>
        <w:t xml:space="preserve">           Su estructura sería la siguiente:</w:t>
      </w:r>
      <w:r w:rsidR="0070182C" w:rsidRPr="0070182C">
        <w:rPr>
          <w:noProof/>
          <w:lang w:val="es-ES" w:eastAsia="es-ES"/>
        </w:rPr>
        <w:t xml:space="preserve"> </w: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1258784</wp:posOffset>
                </wp:positionH>
                <wp:positionV relativeFrom="paragraph">
                  <wp:posOffset>72704</wp:posOffset>
                </wp:positionV>
                <wp:extent cx="4785360" cy="5747658"/>
                <wp:effectExtent l="0" t="0" r="15240" b="24765"/>
                <wp:wrapNone/>
                <wp:docPr id="261" name="Rectá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57476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0F5F" id="Rectángulo 261" o:spid="_x0000_s1026" style="position:absolute;margin-left:99.1pt;margin-top:5.7pt;width:376.8pt;height:452.5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" filled="f" strokecolor="black [3213]" strokeweight="1pt"/>
            </w:pict>
          </mc:Fallback>
        </mc:AlternateContent>
      </w: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Default="00065853" w:rsidP="00065853">
      <w:pPr>
        <w:rPr>
          <w:lang w:val="es-ES"/>
        </w:rPr>
      </w:pPr>
    </w:p>
    <w:p w:rsidR="00065853" w:rsidRDefault="00065853" w:rsidP="00065853">
      <w:pPr>
        <w:tabs>
          <w:tab w:val="left" w:pos="10342"/>
        </w:tabs>
        <w:rPr>
          <w:lang w:val="es-ES"/>
        </w:rPr>
      </w:pPr>
      <w:r>
        <w:rPr>
          <w:lang w:val="es-ES"/>
        </w:rPr>
        <w:tab/>
      </w:r>
    </w:p>
    <w:p w:rsidR="00065853" w:rsidRDefault="00065853">
      <w:pPr>
        <w:rPr>
          <w:lang w:val="es-ES"/>
        </w:rPr>
      </w:pPr>
      <w:r>
        <w:rPr>
          <w:lang w:val="es-ES"/>
        </w:rPr>
        <w:br w:type="page"/>
      </w: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769856" behindDoc="1" locked="0" layoutInCell="1" allowOverlap="1" wp14:anchorId="5F1362C0" wp14:editId="05C050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886700" cy="1466850"/>
            <wp:effectExtent l="0" t="0" r="0" b="0"/>
            <wp:wrapNone/>
            <wp:docPr id="307" name="Imagen 30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53" w:rsidRDefault="00065853" w:rsidP="00065853">
      <w:pPr>
        <w:tabs>
          <w:tab w:val="left" w:pos="10342"/>
        </w:tabs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</w:p>
    <w:p w:rsidR="00065853" w:rsidRPr="00065853" w:rsidRDefault="00065853" w:rsidP="00065853">
      <w:pPr>
        <w:rPr>
          <w:lang w:val="es-ES"/>
        </w:rPr>
      </w:pPr>
      <w:r w:rsidRPr="00065853">
        <w:rPr>
          <w:noProof/>
          <w:sz w:val="28"/>
          <w:lang w:val="es-ES" w:eastAsia="es-ES"/>
        </w:rPr>
        <w:drawing>
          <wp:anchor distT="0" distB="0" distL="114300" distR="114300" simplePos="0" relativeHeight="251771904" behindDoc="1" locked="0" layoutInCell="1" allowOverlap="1" wp14:anchorId="5F1362C0" wp14:editId="05C05039">
            <wp:simplePos x="0" y="0"/>
            <wp:positionH relativeFrom="margin">
              <wp:align>center</wp:align>
            </wp:positionH>
            <wp:positionV relativeFrom="paragraph">
              <wp:posOffset>159880</wp:posOffset>
            </wp:positionV>
            <wp:extent cx="7886700" cy="1466850"/>
            <wp:effectExtent l="0" t="0" r="0" b="0"/>
            <wp:wrapNone/>
            <wp:docPr id="309" name="Imagen 30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0FD">
        <w:rPr>
          <w:noProof/>
          <w:sz w:val="28"/>
          <w:lang w:val="es-ES" w:eastAsia="es-ES"/>
        </w:rPr>
        <w:t xml:space="preserve"> </w:t>
      </w:r>
      <w:bookmarkStart w:id="0" w:name="_GoBack"/>
      <w:bookmarkEnd w:id="0"/>
    </w:p>
    <w:p w:rsidR="00065853" w:rsidRPr="000170FD" w:rsidRDefault="00065853" w:rsidP="00065853">
      <w:pPr>
        <w:rPr>
          <w:u w:val="single"/>
          <w:lang w:val="es-ES"/>
        </w:rPr>
      </w:pPr>
    </w:p>
    <w:p w:rsidR="0070182C" w:rsidRPr="00065853" w:rsidRDefault="00065853" w:rsidP="00065853">
      <w:pPr>
        <w:tabs>
          <w:tab w:val="left" w:pos="1739"/>
        </w:tabs>
        <w:rPr>
          <w:lang w:val="es-ES"/>
        </w:rPr>
      </w:pPr>
      <w:r>
        <w:rPr>
          <w:lang w:val="es-ES"/>
        </w:rPr>
        <w:tab/>
      </w:r>
    </w:p>
    <w:sectPr w:rsidR="0070182C" w:rsidRPr="00065853" w:rsidSect="002D2E2F">
      <w:headerReference w:type="default" r:id="rId19"/>
      <w:footerReference w:type="default" r:id="rId20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FD9" w:rsidRDefault="00D42FD9">
      <w:r>
        <w:separator/>
      </w:r>
    </w:p>
  </w:endnote>
  <w:endnote w:type="continuationSeparator" w:id="0">
    <w:p w:rsidR="00D42FD9" w:rsidRDefault="00D4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Rubik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1F" w:rsidRPr="00B3059B" w:rsidRDefault="00407D8E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 w:rsidRPr="00B3059B">
      <w:rPr>
        <w:rFonts w:ascii="Verdana" w:hAnsi="Verdana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9525" r="9525" b="9525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BB45F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mLG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OndD6bpS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0170FD">
      <w:rPr>
        <w:rFonts w:ascii="Verdana" w:hAnsi="Verdana"/>
        <w:noProof/>
      </w:rPr>
      <w:t>6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FD9" w:rsidRDefault="00D42FD9">
      <w:r>
        <w:separator/>
      </w:r>
    </w:p>
  </w:footnote>
  <w:footnote w:type="continuationSeparator" w:id="0">
    <w:p w:rsidR="00D42FD9" w:rsidRDefault="00D42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E2F" w:rsidRPr="00B3059B" w:rsidRDefault="002D2E2F" w:rsidP="002D2E2F">
    <w:pPr>
      <w:pStyle w:val="Encabezado"/>
      <w:ind w:left="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7c4e28,#dedc98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AD"/>
    <w:rsid w:val="000063A4"/>
    <w:rsid w:val="000170FD"/>
    <w:rsid w:val="0003594A"/>
    <w:rsid w:val="0005772C"/>
    <w:rsid w:val="00065853"/>
    <w:rsid w:val="000700BE"/>
    <w:rsid w:val="0008085F"/>
    <w:rsid w:val="0008305E"/>
    <w:rsid w:val="00095A35"/>
    <w:rsid w:val="000A0694"/>
    <w:rsid w:val="000A06FB"/>
    <w:rsid w:val="000A0B9C"/>
    <w:rsid w:val="000A5119"/>
    <w:rsid w:val="000D287E"/>
    <w:rsid w:val="000D28C5"/>
    <w:rsid w:val="000D42B4"/>
    <w:rsid w:val="00102BBB"/>
    <w:rsid w:val="001031AE"/>
    <w:rsid w:val="00105DAB"/>
    <w:rsid w:val="00110552"/>
    <w:rsid w:val="00137852"/>
    <w:rsid w:val="001629C6"/>
    <w:rsid w:val="00170756"/>
    <w:rsid w:val="00186BD1"/>
    <w:rsid w:val="00196281"/>
    <w:rsid w:val="001A17BC"/>
    <w:rsid w:val="001D4728"/>
    <w:rsid w:val="001E7AFC"/>
    <w:rsid w:val="00211AC8"/>
    <w:rsid w:val="00233CCF"/>
    <w:rsid w:val="00245FB0"/>
    <w:rsid w:val="00251B35"/>
    <w:rsid w:val="00277ADB"/>
    <w:rsid w:val="002810D4"/>
    <w:rsid w:val="002A1755"/>
    <w:rsid w:val="002A4F43"/>
    <w:rsid w:val="002C2D2A"/>
    <w:rsid w:val="002D2E2F"/>
    <w:rsid w:val="002D7216"/>
    <w:rsid w:val="002F0603"/>
    <w:rsid w:val="00303039"/>
    <w:rsid w:val="003618AD"/>
    <w:rsid w:val="003776DF"/>
    <w:rsid w:val="00395555"/>
    <w:rsid w:val="003B06ED"/>
    <w:rsid w:val="003B29CE"/>
    <w:rsid w:val="003B7A38"/>
    <w:rsid w:val="003D6202"/>
    <w:rsid w:val="003E46D9"/>
    <w:rsid w:val="003E70FA"/>
    <w:rsid w:val="003F320B"/>
    <w:rsid w:val="00401598"/>
    <w:rsid w:val="00407D8E"/>
    <w:rsid w:val="004248D6"/>
    <w:rsid w:val="004413B9"/>
    <w:rsid w:val="004478A2"/>
    <w:rsid w:val="00456B8A"/>
    <w:rsid w:val="00462184"/>
    <w:rsid w:val="0046341C"/>
    <w:rsid w:val="00464EAF"/>
    <w:rsid w:val="00487531"/>
    <w:rsid w:val="00490C12"/>
    <w:rsid w:val="004A61C2"/>
    <w:rsid w:val="004A73BF"/>
    <w:rsid w:val="004D6307"/>
    <w:rsid w:val="004E6E5F"/>
    <w:rsid w:val="004F6FD5"/>
    <w:rsid w:val="005060B5"/>
    <w:rsid w:val="00542408"/>
    <w:rsid w:val="005428E2"/>
    <w:rsid w:val="005521D8"/>
    <w:rsid w:val="005659D2"/>
    <w:rsid w:val="00593164"/>
    <w:rsid w:val="005B2F01"/>
    <w:rsid w:val="005D28FC"/>
    <w:rsid w:val="005D4644"/>
    <w:rsid w:val="005D5995"/>
    <w:rsid w:val="005F0D10"/>
    <w:rsid w:val="00613870"/>
    <w:rsid w:val="00620AD1"/>
    <w:rsid w:val="0062270E"/>
    <w:rsid w:val="0065314E"/>
    <w:rsid w:val="00663A93"/>
    <w:rsid w:val="00664743"/>
    <w:rsid w:val="0066658E"/>
    <w:rsid w:val="00670CBA"/>
    <w:rsid w:val="006877B6"/>
    <w:rsid w:val="006B053E"/>
    <w:rsid w:val="0070182C"/>
    <w:rsid w:val="00713057"/>
    <w:rsid w:val="00714ED1"/>
    <w:rsid w:val="00785EF6"/>
    <w:rsid w:val="00786C53"/>
    <w:rsid w:val="007D088D"/>
    <w:rsid w:val="007D5AC1"/>
    <w:rsid w:val="00815DCC"/>
    <w:rsid w:val="00826808"/>
    <w:rsid w:val="00846BFF"/>
    <w:rsid w:val="00861633"/>
    <w:rsid w:val="00861F16"/>
    <w:rsid w:val="008A2396"/>
    <w:rsid w:val="008C60A9"/>
    <w:rsid w:val="008D5AE9"/>
    <w:rsid w:val="00911927"/>
    <w:rsid w:val="00915CAE"/>
    <w:rsid w:val="00916CC1"/>
    <w:rsid w:val="009213E1"/>
    <w:rsid w:val="00957114"/>
    <w:rsid w:val="009A1918"/>
    <w:rsid w:val="009C4667"/>
    <w:rsid w:val="009C5411"/>
    <w:rsid w:val="009E6C07"/>
    <w:rsid w:val="009F1533"/>
    <w:rsid w:val="00A31FBA"/>
    <w:rsid w:val="00A32C1E"/>
    <w:rsid w:val="00A37E8F"/>
    <w:rsid w:val="00A570C2"/>
    <w:rsid w:val="00A64FEE"/>
    <w:rsid w:val="00A66FD1"/>
    <w:rsid w:val="00A80198"/>
    <w:rsid w:val="00AE4E3E"/>
    <w:rsid w:val="00AE66E4"/>
    <w:rsid w:val="00B22718"/>
    <w:rsid w:val="00B23772"/>
    <w:rsid w:val="00B267F5"/>
    <w:rsid w:val="00B3059B"/>
    <w:rsid w:val="00B30707"/>
    <w:rsid w:val="00B30918"/>
    <w:rsid w:val="00B62F80"/>
    <w:rsid w:val="00B827F7"/>
    <w:rsid w:val="00B90620"/>
    <w:rsid w:val="00B94CD1"/>
    <w:rsid w:val="00BA797B"/>
    <w:rsid w:val="00BC7C6A"/>
    <w:rsid w:val="00BE34C5"/>
    <w:rsid w:val="00BE612A"/>
    <w:rsid w:val="00BF3930"/>
    <w:rsid w:val="00C1641D"/>
    <w:rsid w:val="00C21369"/>
    <w:rsid w:val="00C25A3E"/>
    <w:rsid w:val="00C26EE4"/>
    <w:rsid w:val="00C27CCF"/>
    <w:rsid w:val="00C3414C"/>
    <w:rsid w:val="00C3734D"/>
    <w:rsid w:val="00C406F0"/>
    <w:rsid w:val="00C413DE"/>
    <w:rsid w:val="00C56D4E"/>
    <w:rsid w:val="00C751CB"/>
    <w:rsid w:val="00C875D7"/>
    <w:rsid w:val="00CA36A0"/>
    <w:rsid w:val="00CB0577"/>
    <w:rsid w:val="00CB074A"/>
    <w:rsid w:val="00CD1541"/>
    <w:rsid w:val="00CD42AA"/>
    <w:rsid w:val="00CD6687"/>
    <w:rsid w:val="00D01B48"/>
    <w:rsid w:val="00D0219C"/>
    <w:rsid w:val="00D115DD"/>
    <w:rsid w:val="00D278F8"/>
    <w:rsid w:val="00D33E91"/>
    <w:rsid w:val="00D3445C"/>
    <w:rsid w:val="00D42FD9"/>
    <w:rsid w:val="00D83470"/>
    <w:rsid w:val="00D95F74"/>
    <w:rsid w:val="00D96C3F"/>
    <w:rsid w:val="00DB4667"/>
    <w:rsid w:val="00DB49CD"/>
    <w:rsid w:val="00DC2222"/>
    <w:rsid w:val="00E06F59"/>
    <w:rsid w:val="00E12BAB"/>
    <w:rsid w:val="00E2594B"/>
    <w:rsid w:val="00E50264"/>
    <w:rsid w:val="00E55666"/>
    <w:rsid w:val="00E624A4"/>
    <w:rsid w:val="00E805AB"/>
    <w:rsid w:val="00E84338"/>
    <w:rsid w:val="00E877C9"/>
    <w:rsid w:val="00E9456D"/>
    <w:rsid w:val="00EA07D3"/>
    <w:rsid w:val="00EA264C"/>
    <w:rsid w:val="00EB1FAE"/>
    <w:rsid w:val="00EE0236"/>
    <w:rsid w:val="00F0441F"/>
    <w:rsid w:val="00F406CE"/>
    <w:rsid w:val="00F515E5"/>
    <w:rsid w:val="00F67D3A"/>
    <w:rsid w:val="00F85424"/>
    <w:rsid w:val="00F902F6"/>
    <w:rsid w:val="00F9296A"/>
    <w:rsid w:val="00F93A18"/>
    <w:rsid w:val="00FA5872"/>
    <w:rsid w:val="00FA75C0"/>
    <w:rsid w:val="00FB40E4"/>
    <w:rsid w:val="00FB435D"/>
    <w:rsid w:val="00FC1EDF"/>
    <w:rsid w:val="00FD5515"/>
    <w:rsid w:val="00FE22C5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c4e28,#dedc98,#ddd,#efa82c,#cd9b17,#f7e8c7,#ff8001,#fad431"/>
    </o:shapedefaults>
    <o:shapelayout v:ext="edit">
      <o:idmap v:ext="edit" data="1"/>
    </o:shapelayout>
  </w:shapeDefaults>
  <w:decimalSymbol w:val=","/>
  <w:listSeparator w:val=";"/>
  <w15:chartTrackingRefBased/>
  <w15:docId w15:val="{259B4BAC-6106-471E-BD0A-00643283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1A17BC"/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Nmerodepgina">
    <w:name w:val="page number"/>
    <w:basedOn w:val="Fuentedeprrafopredeter"/>
    <w:rsid w:val="00F0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\AppData\Roaming\Microsoft\Plantillas\dise&#241;o%20restaura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restaurante.dot</Template>
  <TotalTime>221</TotalTime>
  <Pages>6</Pages>
  <Words>232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FP</dc:creator>
  <cp:keywords/>
  <dc:description/>
  <cp:lastModifiedBy>FP</cp:lastModifiedBy>
  <cp:revision>3</cp:revision>
  <dcterms:created xsi:type="dcterms:W3CDTF">2023-09-12T06:33:00Z</dcterms:created>
  <dcterms:modified xsi:type="dcterms:W3CDTF">2023-09-18T09:31:00Z</dcterms:modified>
</cp:coreProperties>
</file>